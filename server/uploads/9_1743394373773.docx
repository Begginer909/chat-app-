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41" w:type="pct"/>
        <w:tblLook w:val="0600" w:firstRow="0" w:lastRow="0" w:firstColumn="0" w:lastColumn="0" w:noHBand="1" w:noVBand="1"/>
        <w:tblCaption w:val="Layout table"/>
      </w:tblPr>
      <w:tblGrid>
        <w:gridCol w:w="2087"/>
        <w:gridCol w:w="1460"/>
        <w:gridCol w:w="346"/>
        <w:gridCol w:w="256"/>
        <w:gridCol w:w="2050"/>
        <w:gridCol w:w="1106"/>
        <w:gridCol w:w="131"/>
        <w:gridCol w:w="807"/>
        <w:gridCol w:w="2050"/>
        <w:gridCol w:w="685"/>
        <w:gridCol w:w="90"/>
        <w:gridCol w:w="642"/>
        <w:gridCol w:w="630"/>
        <w:gridCol w:w="2076"/>
        <w:gridCol w:w="102"/>
      </w:tblGrid>
      <w:tr w:rsidR="0042216A" w14:paraId="410F136F" w14:textId="77777777" w:rsidTr="00F43785">
        <w:trPr>
          <w:gridAfter w:val="1"/>
          <w:wAfter w:w="35" w:type="pct"/>
        </w:trPr>
        <w:tc>
          <w:tcPr>
            <w:tcW w:w="4033" w:type="pct"/>
            <w:gridSpan w:val="12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14:paraId="0E1F2AF5" w14:textId="66F5FA56" w:rsidR="0042216A" w:rsidRDefault="009A10CD" w:rsidP="00362C98">
            <w:pPr>
              <w:pStyle w:val="Month"/>
              <w:jc w:val="right"/>
            </w:pPr>
            <w:r>
              <w:t>F</w:t>
            </w:r>
            <w:r w:rsidR="0042216A">
              <w:t>ebruary</w:t>
            </w:r>
          </w:p>
        </w:tc>
        <w:tc>
          <w:tcPr>
            <w:tcW w:w="932" w:type="pct"/>
            <w:gridSpan w:val="2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14:paraId="5CBFB1A6" w14:textId="77777777" w:rsidR="0042216A" w:rsidRDefault="00CE2D21" w:rsidP="00362C98">
            <w:pPr>
              <w:pStyle w:val="Year"/>
              <w:jc w:val="right"/>
            </w:pPr>
            <w:r>
              <w:t>2025</w:t>
            </w:r>
          </w:p>
        </w:tc>
      </w:tr>
      <w:tr w:rsidR="0042216A" w14:paraId="156FA8A8" w14:textId="77777777" w:rsidTr="00F43785">
        <w:trPr>
          <w:gridAfter w:val="1"/>
          <w:wAfter w:w="35" w:type="pct"/>
        </w:trPr>
        <w:tc>
          <w:tcPr>
            <w:tcW w:w="4033" w:type="pct"/>
            <w:gridSpan w:val="12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14:paraId="7A6952E7" w14:textId="77777777" w:rsidR="0042216A" w:rsidRDefault="0042216A" w:rsidP="000634C9">
            <w:pPr>
              <w:pStyle w:val="NoSpacing"/>
            </w:pPr>
          </w:p>
        </w:tc>
        <w:tc>
          <w:tcPr>
            <w:tcW w:w="932" w:type="pct"/>
            <w:gridSpan w:val="2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14:paraId="359E4FFF" w14:textId="77777777" w:rsidR="0042216A" w:rsidRDefault="0042216A" w:rsidP="000634C9">
            <w:pPr>
              <w:pStyle w:val="NoSpacing"/>
            </w:pPr>
          </w:p>
        </w:tc>
      </w:tr>
      <w:tr w:rsidR="00C0767A" w14:paraId="1670F554" w14:textId="77777777" w:rsidTr="00C0767A">
        <w:trPr>
          <w:gridAfter w:val="1"/>
          <w:wAfter w:w="35" w:type="pct"/>
        </w:trPr>
        <w:tc>
          <w:tcPr>
            <w:tcW w:w="71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595959" w:themeFill="text1" w:themeFillTint="A6"/>
          </w:tcPr>
          <w:p w14:paraId="77A5DF4A" w14:textId="77777777" w:rsidR="00C0767A" w:rsidRDefault="004D56F7" w:rsidP="00C0767A">
            <w:pPr>
              <w:pStyle w:val="Days"/>
            </w:pPr>
            <w:sdt>
              <w:sdtPr>
                <w:id w:val="526755050"/>
                <w:placeholder>
                  <w:docPart w:val="E9881D61E0674564A3786E7C8BDB5435"/>
                </w:placeholder>
                <w:temporary/>
                <w:showingPlcHdr/>
                <w15:appearance w15:val="hidden"/>
              </w:sdtPr>
              <w:sdtEndPr/>
              <w:sdtContent>
                <w:r w:rsidR="00C0767A">
                  <w:t>Sunday</w:t>
                </w:r>
              </w:sdtContent>
            </w:sdt>
          </w:p>
        </w:tc>
        <w:tc>
          <w:tcPr>
            <w:tcW w:w="710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26BA6" w:themeFill="text2" w:themeFillShade="BF"/>
          </w:tcPr>
          <w:p w14:paraId="317404CF" w14:textId="77777777" w:rsidR="00C0767A" w:rsidRDefault="004D56F7" w:rsidP="00C0767A">
            <w:pPr>
              <w:pStyle w:val="Days"/>
            </w:pPr>
            <w:sdt>
              <w:sdtPr>
                <w:id w:val="362030909"/>
                <w:placeholder>
                  <w:docPart w:val="C5EEFC27769A4BAF83CDCEFEB7DDEFEF"/>
                </w:placeholder>
                <w:temporary/>
                <w:showingPlcHdr/>
                <w15:appearance w15:val="hidden"/>
              </w:sdtPr>
              <w:sdtEndPr/>
              <w:sdtContent>
                <w:r w:rsidR="00C0767A">
                  <w:t>Monday</w:t>
                </w:r>
              </w:sdtContent>
            </w:sdt>
          </w:p>
        </w:tc>
        <w:tc>
          <w:tcPr>
            <w:tcW w:w="706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26BA6" w:themeFill="text2" w:themeFillShade="BF"/>
          </w:tcPr>
          <w:p w14:paraId="4AE93478" w14:textId="77777777" w:rsidR="00C0767A" w:rsidRDefault="004D56F7" w:rsidP="00C0767A">
            <w:pPr>
              <w:pStyle w:val="Days"/>
            </w:pPr>
            <w:sdt>
              <w:sdtPr>
                <w:id w:val="-1588463047"/>
                <w:placeholder>
                  <w:docPart w:val="4C64B2013DCB4DA79561061E1A6EC00A"/>
                </w:placeholder>
                <w:temporary/>
                <w:showingPlcHdr/>
                <w15:appearance w15:val="hidden"/>
              </w:sdtPr>
              <w:sdtEndPr/>
              <w:sdtContent>
                <w:r w:rsidR="00C0767A">
                  <w:t>Tuesday</w:t>
                </w:r>
              </w:sdtContent>
            </w:sdt>
          </w:p>
        </w:tc>
        <w:tc>
          <w:tcPr>
            <w:tcW w:w="704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26BA6" w:themeFill="text2" w:themeFillShade="BF"/>
          </w:tcPr>
          <w:p w14:paraId="6F8EAD11" w14:textId="77777777" w:rsidR="00C0767A" w:rsidRDefault="004D56F7" w:rsidP="00C0767A">
            <w:pPr>
              <w:pStyle w:val="Days"/>
            </w:pPr>
            <w:sdt>
              <w:sdtPr>
                <w:id w:val="-691997620"/>
                <w:placeholder>
                  <w:docPart w:val="F9379866FD544D8EB9047C1CB6965732"/>
                </w:placeholder>
                <w:temporary/>
                <w:showingPlcHdr/>
                <w15:appearance w15:val="hidden"/>
              </w:sdtPr>
              <w:sdtEndPr/>
              <w:sdtContent>
                <w:r w:rsidR="00C0767A">
                  <w:t>Wednesday</w:t>
                </w:r>
              </w:sdtContent>
            </w:sdt>
          </w:p>
        </w:tc>
        <w:tc>
          <w:tcPr>
            <w:tcW w:w="706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26BA6" w:themeFill="text2" w:themeFillShade="BF"/>
          </w:tcPr>
          <w:p w14:paraId="4F925E56" w14:textId="77777777" w:rsidR="00C0767A" w:rsidRDefault="004D56F7" w:rsidP="00C0767A">
            <w:pPr>
              <w:pStyle w:val="Days"/>
            </w:pPr>
            <w:sdt>
              <w:sdtPr>
                <w:id w:val="1749459127"/>
                <w:placeholder>
                  <w:docPart w:val="7C4D36D502904113953631BD40877E80"/>
                </w:placeholder>
                <w:temporary/>
                <w:showingPlcHdr/>
                <w15:appearance w15:val="hidden"/>
              </w:sdtPr>
              <w:sdtEndPr/>
              <w:sdtContent>
                <w:r w:rsidR="00C0767A">
                  <w:t>Thursday</w:t>
                </w:r>
              </w:sdtContent>
            </w:sdt>
          </w:p>
        </w:tc>
        <w:tc>
          <w:tcPr>
            <w:tcW w:w="705" w:type="pct"/>
            <w:gridSpan w:val="4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26BA6" w:themeFill="text2" w:themeFillShade="BF"/>
          </w:tcPr>
          <w:p w14:paraId="3D39D824" w14:textId="77777777" w:rsidR="00C0767A" w:rsidRDefault="004D56F7" w:rsidP="00C0767A">
            <w:pPr>
              <w:pStyle w:val="Days"/>
            </w:pPr>
            <w:sdt>
              <w:sdtPr>
                <w:id w:val="-317185076"/>
                <w:placeholder>
                  <w:docPart w:val="60A45ED2C33C4DE495F03078BC5A8B01"/>
                </w:placeholder>
                <w:temporary/>
                <w:showingPlcHdr/>
                <w15:appearance w15:val="hidden"/>
              </w:sdtPr>
              <w:sdtEndPr/>
              <w:sdtContent>
                <w:r w:rsidR="00C0767A">
                  <w:t>Friday</w:t>
                </w:r>
              </w:sdtContent>
            </w:sdt>
          </w:p>
        </w:tc>
        <w:tc>
          <w:tcPr>
            <w:tcW w:w="715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595959" w:themeFill="text1" w:themeFillTint="A6"/>
          </w:tcPr>
          <w:p w14:paraId="6F25C12E" w14:textId="77777777" w:rsidR="00C0767A" w:rsidRDefault="004D56F7" w:rsidP="00C0767A">
            <w:pPr>
              <w:pStyle w:val="Days"/>
            </w:pPr>
            <w:sdt>
              <w:sdtPr>
                <w:id w:val="-1665071511"/>
                <w:placeholder>
                  <w:docPart w:val="9C34F21887594E09898F21A41A5A512B"/>
                </w:placeholder>
                <w:temporary/>
                <w:showingPlcHdr/>
                <w15:appearance w15:val="hidden"/>
              </w:sdtPr>
              <w:sdtEndPr/>
              <w:sdtContent>
                <w:r w:rsidR="00C0767A">
                  <w:t>Saturday</w:t>
                </w:r>
              </w:sdtContent>
            </w:sdt>
          </w:p>
        </w:tc>
      </w:tr>
      <w:tr w:rsidR="00CE2D21" w14:paraId="332D477A" w14:textId="77777777" w:rsidTr="00C0767A">
        <w:trPr>
          <w:gridAfter w:val="1"/>
          <w:wAfter w:w="35" w:type="pct"/>
        </w:trPr>
        <w:tc>
          <w:tcPr>
            <w:tcW w:w="71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680557C" w14:textId="77777777" w:rsidR="00CE2D21" w:rsidRDefault="00CE2D21" w:rsidP="00CE2D21">
            <w:pPr>
              <w:pStyle w:val="Dates"/>
            </w:pPr>
          </w:p>
        </w:tc>
        <w:tc>
          <w:tcPr>
            <w:tcW w:w="710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45C31D8" w14:textId="77777777" w:rsidR="00CE2D21" w:rsidRDefault="00CE2D21" w:rsidP="00CE2D21">
            <w:pPr>
              <w:pStyle w:val="Dates"/>
            </w:pPr>
          </w:p>
        </w:tc>
        <w:tc>
          <w:tcPr>
            <w:tcW w:w="706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FF0DCFF" w14:textId="77777777" w:rsidR="00CE2D21" w:rsidRDefault="00CE2D21" w:rsidP="00CE2D21">
            <w:pPr>
              <w:pStyle w:val="Dates"/>
            </w:pPr>
          </w:p>
        </w:tc>
        <w:tc>
          <w:tcPr>
            <w:tcW w:w="704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65AFEF3" w14:textId="77777777" w:rsidR="00CE2D21" w:rsidRDefault="00CE2D21" w:rsidP="00CE2D21">
            <w:pPr>
              <w:pStyle w:val="Dates"/>
            </w:pPr>
          </w:p>
        </w:tc>
        <w:tc>
          <w:tcPr>
            <w:tcW w:w="706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F381B9" w14:textId="77777777" w:rsidR="00CE2D21" w:rsidRDefault="00CE2D21" w:rsidP="00CE2D21">
            <w:pPr>
              <w:pStyle w:val="Dates"/>
            </w:pPr>
          </w:p>
        </w:tc>
        <w:tc>
          <w:tcPr>
            <w:tcW w:w="705" w:type="pct"/>
            <w:gridSpan w:val="4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7C4810E" w14:textId="77777777" w:rsidR="00CE2D21" w:rsidRDefault="00CE2D21" w:rsidP="00CE2D21">
            <w:pPr>
              <w:pStyle w:val="Dates"/>
            </w:pPr>
          </w:p>
        </w:tc>
        <w:tc>
          <w:tcPr>
            <w:tcW w:w="715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897D0AD" w14:textId="77777777" w:rsidR="00CE2D21" w:rsidRDefault="00CE2D21" w:rsidP="00CE2D21">
            <w:pPr>
              <w:pStyle w:val="Dates"/>
            </w:pPr>
            <w:r w:rsidRPr="00DC3485">
              <w:t>1</w:t>
            </w:r>
          </w:p>
        </w:tc>
      </w:tr>
      <w:tr w:rsidR="00CE2D21" w14:paraId="110515F8" w14:textId="77777777" w:rsidTr="00C0767A">
        <w:trPr>
          <w:gridAfter w:val="1"/>
          <w:wAfter w:w="35" w:type="pct"/>
          <w:trHeight w:hRule="exact" w:val="720"/>
        </w:trPr>
        <w:tc>
          <w:tcPr>
            <w:tcW w:w="71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B1BE9DC" w14:textId="77777777" w:rsidR="00CE2D21" w:rsidRDefault="00CE2D21" w:rsidP="00CE2D21">
            <w:pPr>
              <w:pStyle w:val="Dates"/>
            </w:pPr>
          </w:p>
        </w:tc>
        <w:tc>
          <w:tcPr>
            <w:tcW w:w="710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8E79542" w14:textId="77777777" w:rsidR="00CE2D21" w:rsidRDefault="00CE2D21" w:rsidP="00CE2D21">
            <w:pPr>
              <w:pStyle w:val="Dates"/>
            </w:pPr>
          </w:p>
        </w:tc>
        <w:tc>
          <w:tcPr>
            <w:tcW w:w="706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755D406" w14:textId="77777777" w:rsidR="00CE2D21" w:rsidRDefault="00CE2D21" w:rsidP="00CE2D21">
            <w:pPr>
              <w:pStyle w:val="Dates"/>
            </w:pPr>
          </w:p>
        </w:tc>
        <w:tc>
          <w:tcPr>
            <w:tcW w:w="704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2B3DC39" w14:textId="77777777" w:rsidR="00CE2D21" w:rsidRDefault="00CE2D21" w:rsidP="00CE2D21">
            <w:pPr>
              <w:pStyle w:val="Dates"/>
            </w:pPr>
          </w:p>
        </w:tc>
        <w:tc>
          <w:tcPr>
            <w:tcW w:w="706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9143BB8" w14:textId="77777777" w:rsidR="00CE2D21" w:rsidRDefault="00CE2D21" w:rsidP="00CE2D21">
            <w:pPr>
              <w:pStyle w:val="Dates"/>
            </w:pPr>
          </w:p>
        </w:tc>
        <w:tc>
          <w:tcPr>
            <w:tcW w:w="705" w:type="pct"/>
            <w:gridSpan w:val="4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843C07C" w14:textId="77777777" w:rsidR="00CE2D21" w:rsidRDefault="00CE2D21" w:rsidP="00CE2D21">
            <w:pPr>
              <w:pStyle w:val="Dates"/>
            </w:pPr>
          </w:p>
        </w:tc>
        <w:tc>
          <w:tcPr>
            <w:tcW w:w="715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A3C2932" w14:textId="77777777" w:rsidR="00CE2D21" w:rsidRDefault="00CE2D21" w:rsidP="00CE2D21">
            <w:pPr>
              <w:pStyle w:val="Dates"/>
            </w:pPr>
          </w:p>
        </w:tc>
      </w:tr>
      <w:tr w:rsidR="00CE2D21" w14:paraId="4D184D62" w14:textId="77777777" w:rsidTr="00C0767A">
        <w:trPr>
          <w:gridAfter w:val="1"/>
          <w:wAfter w:w="35" w:type="pct"/>
        </w:trPr>
        <w:tc>
          <w:tcPr>
            <w:tcW w:w="71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0B28846B" w14:textId="77777777" w:rsidR="00CE2D21" w:rsidRDefault="00CE2D21" w:rsidP="00CE2D21">
            <w:pPr>
              <w:pStyle w:val="Dates"/>
            </w:pPr>
            <w:r w:rsidRPr="00DC3485">
              <w:t>2</w:t>
            </w:r>
          </w:p>
        </w:tc>
        <w:tc>
          <w:tcPr>
            <w:tcW w:w="710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2C6CAEA0" w14:textId="77777777" w:rsidR="00CE2D21" w:rsidRDefault="00CE2D21" w:rsidP="00CE2D21">
            <w:pPr>
              <w:pStyle w:val="Dates"/>
            </w:pPr>
            <w:r w:rsidRPr="00DC3485">
              <w:t>3</w:t>
            </w:r>
          </w:p>
        </w:tc>
        <w:tc>
          <w:tcPr>
            <w:tcW w:w="706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6073FAFA" w14:textId="77777777" w:rsidR="00CE2D21" w:rsidRDefault="00CE2D21" w:rsidP="00CE2D21">
            <w:pPr>
              <w:pStyle w:val="Dates"/>
            </w:pPr>
            <w:r w:rsidRPr="00DC3485">
              <w:t>4</w:t>
            </w:r>
          </w:p>
        </w:tc>
        <w:tc>
          <w:tcPr>
            <w:tcW w:w="704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C703444" w14:textId="77777777" w:rsidR="00CE2D21" w:rsidRDefault="00CE2D21" w:rsidP="00CE2D21">
            <w:pPr>
              <w:pStyle w:val="Dates"/>
            </w:pPr>
            <w:r w:rsidRPr="00DC3485">
              <w:t>5</w:t>
            </w:r>
          </w:p>
        </w:tc>
        <w:tc>
          <w:tcPr>
            <w:tcW w:w="706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79200AC" w14:textId="77777777" w:rsidR="00CE2D21" w:rsidRDefault="00CE2D21" w:rsidP="00CE2D21">
            <w:pPr>
              <w:pStyle w:val="Dates"/>
            </w:pPr>
            <w:r w:rsidRPr="00DC3485">
              <w:t>6</w:t>
            </w:r>
          </w:p>
        </w:tc>
        <w:tc>
          <w:tcPr>
            <w:tcW w:w="705" w:type="pct"/>
            <w:gridSpan w:val="4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1730BCE0" w14:textId="77777777" w:rsidR="00CE2D21" w:rsidRDefault="00CE2D21" w:rsidP="00CE2D21">
            <w:pPr>
              <w:pStyle w:val="Dates"/>
            </w:pPr>
            <w:r w:rsidRPr="00DC3485">
              <w:t>7</w:t>
            </w:r>
          </w:p>
        </w:tc>
        <w:tc>
          <w:tcPr>
            <w:tcW w:w="715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43CA908D" w14:textId="77777777" w:rsidR="00CE2D21" w:rsidRDefault="00CE2D21" w:rsidP="00CE2D21">
            <w:pPr>
              <w:pStyle w:val="Dates"/>
            </w:pPr>
            <w:r w:rsidRPr="00DC3485">
              <w:t>8</w:t>
            </w:r>
          </w:p>
        </w:tc>
      </w:tr>
      <w:tr w:rsidR="00CE2D21" w14:paraId="6C1B0475" w14:textId="77777777" w:rsidTr="00C0767A">
        <w:trPr>
          <w:gridAfter w:val="1"/>
          <w:wAfter w:w="35" w:type="pct"/>
          <w:trHeight w:hRule="exact" w:val="720"/>
        </w:trPr>
        <w:tc>
          <w:tcPr>
            <w:tcW w:w="71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385D927A" w14:textId="77777777" w:rsidR="00CE2D21" w:rsidRDefault="00CE2D21" w:rsidP="00CE2D21">
            <w:pPr>
              <w:pStyle w:val="Dates"/>
            </w:pPr>
          </w:p>
        </w:tc>
        <w:tc>
          <w:tcPr>
            <w:tcW w:w="710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78C91F0B" w14:textId="77777777" w:rsidR="00CE2D21" w:rsidRDefault="00CE2D21" w:rsidP="00CE2D21">
            <w:pPr>
              <w:pStyle w:val="Dates"/>
            </w:pPr>
          </w:p>
        </w:tc>
        <w:tc>
          <w:tcPr>
            <w:tcW w:w="706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20204D9" w14:textId="3280CA22" w:rsidR="00CE2D21" w:rsidRPr="005B476F" w:rsidRDefault="00315E53" w:rsidP="00315E53">
            <w:pPr>
              <w:pStyle w:val="Dates"/>
              <w:jc w:val="center"/>
              <w:rPr>
                <w:bCs/>
              </w:rPr>
            </w:pPr>
            <w:r w:rsidRPr="005B476F">
              <w:rPr>
                <w:bCs/>
              </w:rPr>
              <w:t>CLASS DAY</w:t>
            </w:r>
          </w:p>
          <w:p w14:paraId="11D747E8" w14:textId="54B889B1" w:rsidR="00315E53" w:rsidRPr="005B476F" w:rsidRDefault="00315E53" w:rsidP="00315E53">
            <w:pPr>
              <w:pStyle w:val="Dates"/>
              <w:jc w:val="center"/>
              <w:rPr>
                <w:bCs/>
              </w:rPr>
            </w:pPr>
            <w:r w:rsidRPr="005B476F">
              <w:rPr>
                <w:bCs/>
              </w:rPr>
              <w:t>5:30PM to 8:00PM</w:t>
            </w:r>
          </w:p>
          <w:p w14:paraId="56B8E933" w14:textId="01B32E40" w:rsidR="00315E53" w:rsidRPr="005B476F" w:rsidRDefault="00315E53" w:rsidP="00315E53">
            <w:pPr>
              <w:pStyle w:val="Dates"/>
              <w:jc w:val="center"/>
              <w:rPr>
                <w:bCs/>
              </w:rPr>
            </w:pPr>
          </w:p>
        </w:tc>
        <w:tc>
          <w:tcPr>
            <w:tcW w:w="704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0ED71B47" w14:textId="77777777" w:rsidR="00CE2D21" w:rsidRPr="005B476F" w:rsidRDefault="00CE2D21" w:rsidP="00CE2D21">
            <w:pPr>
              <w:pStyle w:val="Dates"/>
              <w:rPr>
                <w:bCs/>
              </w:rPr>
            </w:pPr>
          </w:p>
        </w:tc>
        <w:tc>
          <w:tcPr>
            <w:tcW w:w="706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6D3E2CC9" w14:textId="77777777" w:rsidR="00CE2D21" w:rsidRPr="005B476F" w:rsidRDefault="00CE2D21" w:rsidP="00CE2D21">
            <w:pPr>
              <w:pStyle w:val="Dates"/>
              <w:rPr>
                <w:bCs/>
              </w:rPr>
            </w:pPr>
          </w:p>
        </w:tc>
        <w:tc>
          <w:tcPr>
            <w:tcW w:w="705" w:type="pct"/>
            <w:gridSpan w:val="4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05490B7E" w14:textId="77777777" w:rsidR="00CE2D21" w:rsidRPr="005B476F" w:rsidRDefault="00CE2D21" w:rsidP="00CE2D21">
            <w:pPr>
              <w:pStyle w:val="Dates"/>
              <w:rPr>
                <w:bCs/>
              </w:rPr>
            </w:pPr>
          </w:p>
        </w:tc>
        <w:tc>
          <w:tcPr>
            <w:tcW w:w="715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09F8CB9A" w14:textId="77777777" w:rsidR="00CE2D21" w:rsidRPr="005B476F" w:rsidRDefault="00315E53" w:rsidP="00315E53">
            <w:pPr>
              <w:pStyle w:val="Dates"/>
              <w:jc w:val="center"/>
              <w:rPr>
                <w:bCs/>
              </w:rPr>
            </w:pPr>
            <w:r w:rsidRPr="005B476F">
              <w:rPr>
                <w:bCs/>
              </w:rPr>
              <w:t>CLASS DAY</w:t>
            </w:r>
          </w:p>
          <w:p w14:paraId="5E4A869C" w14:textId="70BF2ADA" w:rsidR="00315E53" w:rsidRPr="005B476F" w:rsidRDefault="00315E53" w:rsidP="00315E53">
            <w:pPr>
              <w:pStyle w:val="Dates"/>
              <w:jc w:val="center"/>
              <w:rPr>
                <w:bCs/>
              </w:rPr>
            </w:pPr>
            <w:r w:rsidRPr="005B476F">
              <w:rPr>
                <w:bCs/>
              </w:rPr>
              <w:t>10:00AM TO 1:00PM</w:t>
            </w:r>
          </w:p>
        </w:tc>
      </w:tr>
      <w:tr w:rsidR="00CE2D21" w14:paraId="4C20250E" w14:textId="77777777" w:rsidTr="00C0767A">
        <w:trPr>
          <w:gridAfter w:val="1"/>
          <w:wAfter w:w="35" w:type="pct"/>
        </w:trPr>
        <w:tc>
          <w:tcPr>
            <w:tcW w:w="71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386EB05" w14:textId="77777777" w:rsidR="00CE2D21" w:rsidRDefault="00CE2D21" w:rsidP="00CE2D21">
            <w:pPr>
              <w:pStyle w:val="Dates"/>
            </w:pPr>
            <w:r w:rsidRPr="00DC3485">
              <w:t>9</w:t>
            </w:r>
          </w:p>
        </w:tc>
        <w:tc>
          <w:tcPr>
            <w:tcW w:w="710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9F31C05" w14:textId="77777777" w:rsidR="00CE2D21" w:rsidRDefault="00CE2D21" w:rsidP="00CE2D21">
            <w:pPr>
              <w:pStyle w:val="Dates"/>
            </w:pPr>
            <w:r w:rsidRPr="00DC3485">
              <w:t>10</w:t>
            </w:r>
          </w:p>
        </w:tc>
        <w:tc>
          <w:tcPr>
            <w:tcW w:w="706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E86D9AA" w14:textId="77777777" w:rsidR="00CE2D21" w:rsidRPr="005B476F" w:rsidRDefault="00CE2D21" w:rsidP="00CE2D21">
            <w:pPr>
              <w:pStyle w:val="Dates"/>
              <w:rPr>
                <w:bCs/>
              </w:rPr>
            </w:pPr>
            <w:r w:rsidRPr="005B476F">
              <w:rPr>
                <w:bCs/>
              </w:rPr>
              <w:t>11</w:t>
            </w:r>
          </w:p>
        </w:tc>
        <w:tc>
          <w:tcPr>
            <w:tcW w:w="704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6590D2C" w14:textId="77777777" w:rsidR="00CE2D21" w:rsidRPr="005B476F" w:rsidRDefault="00CE2D21" w:rsidP="00CE2D21">
            <w:pPr>
              <w:pStyle w:val="Dates"/>
              <w:rPr>
                <w:bCs/>
              </w:rPr>
            </w:pPr>
            <w:r w:rsidRPr="005B476F">
              <w:rPr>
                <w:bCs/>
              </w:rPr>
              <w:t>12</w:t>
            </w:r>
          </w:p>
        </w:tc>
        <w:tc>
          <w:tcPr>
            <w:tcW w:w="706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15B3697" w14:textId="77777777" w:rsidR="00CE2D21" w:rsidRPr="005B476F" w:rsidRDefault="00CE2D21" w:rsidP="00CE2D21">
            <w:pPr>
              <w:pStyle w:val="Dates"/>
              <w:rPr>
                <w:bCs/>
              </w:rPr>
            </w:pPr>
            <w:r w:rsidRPr="005B476F">
              <w:rPr>
                <w:bCs/>
              </w:rPr>
              <w:t>13</w:t>
            </w:r>
          </w:p>
        </w:tc>
        <w:tc>
          <w:tcPr>
            <w:tcW w:w="705" w:type="pct"/>
            <w:gridSpan w:val="4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349FE06" w14:textId="77777777" w:rsidR="00CE2D21" w:rsidRPr="005B476F" w:rsidRDefault="00CE2D21" w:rsidP="00CE2D21">
            <w:pPr>
              <w:pStyle w:val="Dates"/>
              <w:rPr>
                <w:bCs/>
              </w:rPr>
            </w:pPr>
            <w:r w:rsidRPr="005B476F">
              <w:rPr>
                <w:bCs/>
              </w:rPr>
              <w:t>14</w:t>
            </w:r>
          </w:p>
        </w:tc>
        <w:tc>
          <w:tcPr>
            <w:tcW w:w="715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8A2E460" w14:textId="77777777" w:rsidR="00CE2D21" w:rsidRPr="005B476F" w:rsidRDefault="00CE2D21" w:rsidP="00CE2D21">
            <w:pPr>
              <w:pStyle w:val="Dates"/>
              <w:rPr>
                <w:bCs/>
              </w:rPr>
            </w:pPr>
            <w:r w:rsidRPr="005B476F">
              <w:rPr>
                <w:bCs/>
              </w:rPr>
              <w:t>15</w:t>
            </w:r>
          </w:p>
        </w:tc>
      </w:tr>
      <w:tr w:rsidR="00CE2D21" w14:paraId="10FC5318" w14:textId="77777777" w:rsidTr="00C0767A">
        <w:trPr>
          <w:gridAfter w:val="1"/>
          <w:wAfter w:w="35" w:type="pct"/>
          <w:trHeight w:hRule="exact" w:val="720"/>
        </w:trPr>
        <w:tc>
          <w:tcPr>
            <w:tcW w:w="71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83A7B15" w14:textId="77777777" w:rsidR="00CE2D21" w:rsidRDefault="00CE2D21" w:rsidP="00CE2D21">
            <w:pPr>
              <w:pStyle w:val="Dates"/>
            </w:pPr>
          </w:p>
        </w:tc>
        <w:tc>
          <w:tcPr>
            <w:tcW w:w="710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69084CF" w14:textId="77777777" w:rsidR="00CE2D21" w:rsidRDefault="00CE2D21" w:rsidP="00CE2D21">
            <w:pPr>
              <w:pStyle w:val="Dates"/>
            </w:pPr>
          </w:p>
        </w:tc>
        <w:tc>
          <w:tcPr>
            <w:tcW w:w="706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AAD0AD2" w14:textId="77777777" w:rsidR="00315E53" w:rsidRPr="005B476F" w:rsidRDefault="00315E53" w:rsidP="00315E53">
            <w:pPr>
              <w:pStyle w:val="Dates"/>
              <w:jc w:val="center"/>
              <w:rPr>
                <w:bCs/>
              </w:rPr>
            </w:pPr>
            <w:r w:rsidRPr="005B476F">
              <w:rPr>
                <w:bCs/>
              </w:rPr>
              <w:t>CLASS DAY</w:t>
            </w:r>
          </w:p>
          <w:p w14:paraId="5B851578" w14:textId="77777777" w:rsidR="00315E53" w:rsidRPr="005B476F" w:rsidRDefault="00315E53" w:rsidP="00315E53">
            <w:pPr>
              <w:pStyle w:val="Dates"/>
              <w:jc w:val="center"/>
              <w:rPr>
                <w:bCs/>
              </w:rPr>
            </w:pPr>
            <w:r w:rsidRPr="005B476F">
              <w:rPr>
                <w:bCs/>
              </w:rPr>
              <w:t>5:30PM to 8:00PM</w:t>
            </w:r>
          </w:p>
          <w:p w14:paraId="3143CB2C" w14:textId="77777777" w:rsidR="00CE2D21" w:rsidRPr="005B476F" w:rsidRDefault="00CE2D21" w:rsidP="00CE2D21">
            <w:pPr>
              <w:pStyle w:val="Dates"/>
              <w:rPr>
                <w:bCs/>
              </w:rPr>
            </w:pPr>
          </w:p>
        </w:tc>
        <w:tc>
          <w:tcPr>
            <w:tcW w:w="704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0D625E3" w14:textId="77777777" w:rsidR="00CE2D21" w:rsidRPr="005B476F" w:rsidRDefault="00CE2D21" w:rsidP="00CE2D21">
            <w:pPr>
              <w:pStyle w:val="Dates"/>
              <w:rPr>
                <w:bCs/>
              </w:rPr>
            </w:pPr>
          </w:p>
        </w:tc>
        <w:tc>
          <w:tcPr>
            <w:tcW w:w="706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2783336" w14:textId="77777777" w:rsidR="00CE2D21" w:rsidRPr="005B476F" w:rsidRDefault="00CE2D21" w:rsidP="00CE2D21">
            <w:pPr>
              <w:pStyle w:val="Dates"/>
              <w:rPr>
                <w:bCs/>
              </w:rPr>
            </w:pPr>
          </w:p>
        </w:tc>
        <w:tc>
          <w:tcPr>
            <w:tcW w:w="705" w:type="pct"/>
            <w:gridSpan w:val="4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8514581" w14:textId="77777777" w:rsidR="00CE2D21" w:rsidRPr="005B476F" w:rsidRDefault="00CE2D21" w:rsidP="00CE2D21">
            <w:pPr>
              <w:pStyle w:val="Dates"/>
              <w:rPr>
                <w:bCs/>
              </w:rPr>
            </w:pPr>
          </w:p>
        </w:tc>
        <w:tc>
          <w:tcPr>
            <w:tcW w:w="715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B463C4C" w14:textId="77777777" w:rsidR="000671AB" w:rsidRPr="005B476F" w:rsidRDefault="000671AB" w:rsidP="000671AB">
            <w:pPr>
              <w:pStyle w:val="Dates"/>
              <w:jc w:val="center"/>
              <w:rPr>
                <w:bCs/>
              </w:rPr>
            </w:pPr>
            <w:r w:rsidRPr="005B476F">
              <w:rPr>
                <w:bCs/>
              </w:rPr>
              <w:t>CLASS DAY</w:t>
            </w:r>
          </w:p>
          <w:p w14:paraId="40E44A1F" w14:textId="50841C1B" w:rsidR="00CE2D21" w:rsidRPr="005B476F" w:rsidRDefault="000671AB" w:rsidP="000671AB">
            <w:pPr>
              <w:pStyle w:val="Dates"/>
              <w:rPr>
                <w:bCs/>
              </w:rPr>
            </w:pPr>
            <w:r w:rsidRPr="005B476F">
              <w:rPr>
                <w:bCs/>
              </w:rPr>
              <w:t>10:00AM TO 1:00PM</w:t>
            </w:r>
          </w:p>
        </w:tc>
      </w:tr>
      <w:tr w:rsidR="00CE2D21" w14:paraId="2ADFE995" w14:textId="77777777" w:rsidTr="00C0767A">
        <w:trPr>
          <w:gridAfter w:val="1"/>
          <w:wAfter w:w="35" w:type="pct"/>
        </w:trPr>
        <w:tc>
          <w:tcPr>
            <w:tcW w:w="71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3B0C6C4D" w14:textId="77777777" w:rsidR="00CE2D21" w:rsidRDefault="00CE2D21" w:rsidP="00CE2D21">
            <w:pPr>
              <w:pStyle w:val="Dates"/>
            </w:pPr>
            <w:r w:rsidRPr="00DC3485">
              <w:t>16</w:t>
            </w:r>
          </w:p>
        </w:tc>
        <w:tc>
          <w:tcPr>
            <w:tcW w:w="710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66A3A2BB" w14:textId="77777777" w:rsidR="00CE2D21" w:rsidRDefault="00CE2D21" w:rsidP="00CE2D21">
            <w:pPr>
              <w:pStyle w:val="Dates"/>
            </w:pPr>
            <w:r w:rsidRPr="00DC3485">
              <w:t>17</w:t>
            </w:r>
          </w:p>
        </w:tc>
        <w:tc>
          <w:tcPr>
            <w:tcW w:w="706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2EA6DB31" w14:textId="0C5DE22E" w:rsidR="00CE2D21" w:rsidRPr="005B476F" w:rsidRDefault="000671AB" w:rsidP="000671AB">
            <w:pPr>
              <w:pStyle w:val="Dates"/>
              <w:rPr>
                <w:bCs/>
              </w:rPr>
            </w:pPr>
            <w:r w:rsidRPr="005B476F">
              <w:rPr>
                <w:bCs/>
              </w:rPr>
              <w:t xml:space="preserve"> </w:t>
            </w:r>
            <w:r w:rsidR="00CE2D21" w:rsidRPr="005B476F">
              <w:rPr>
                <w:bCs/>
              </w:rPr>
              <w:t>18</w:t>
            </w:r>
          </w:p>
        </w:tc>
        <w:tc>
          <w:tcPr>
            <w:tcW w:w="704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233B8EC" w14:textId="77777777" w:rsidR="00CE2D21" w:rsidRPr="005B476F" w:rsidRDefault="00CE2D21" w:rsidP="00CE2D21">
            <w:pPr>
              <w:pStyle w:val="Dates"/>
              <w:rPr>
                <w:bCs/>
              </w:rPr>
            </w:pPr>
            <w:r w:rsidRPr="005B476F">
              <w:rPr>
                <w:bCs/>
              </w:rPr>
              <w:t>19</w:t>
            </w:r>
          </w:p>
        </w:tc>
        <w:tc>
          <w:tcPr>
            <w:tcW w:w="706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254A1293" w14:textId="77777777" w:rsidR="00CE2D21" w:rsidRPr="005B476F" w:rsidRDefault="00CE2D21" w:rsidP="00CE2D21">
            <w:pPr>
              <w:pStyle w:val="Dates"/>
              <w:rPr>
                <w:bCs/>
              </w:rPr>
            </w:pPr>
            <w:r w:rsidRPr="005B476F">
              <w:rPr>
                <w:bCs/>
              </w:rPr>
              <w:t>20</w:t>
            </w:r>
          </w:p>
        </w:tc>
        <w:tc>
          <w:tcPr>
            <w:tcW w:w="705" w:type="pct"/>
            <w:gridSpan w:val="4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25B746E7" w14:textId="77777777" w:rsidR="00CE2D21" w:rsidRPr="005B476F" w:rsidRDefault="00CE2D21" w:rsidP="00CE2D21">
            <w:pPr>
              <w:pStyle w:val="Dates"/>
              <w:rPr>
                <w:bCs/>
              </w:rPr>
            </w:pPr>
            <w:r w:rsidRPr="005B476F">
              <w:rPr>
                <w:bCs/>
              </w:rPr>
              <w:t>21</w:t>
            </w:r>
          </w:p>
        </w:tc>
        <w:tc>
          <w:tcPr>
            <w:tcW w:w="715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0327D9EC" w14:textId="77777777" w:rsidR="00CE2D21" w:rsidRPr="005B476F" w:rsidRDefault="00CE2D21" w:rsidP="00CE2D21">
            <w:pPr>
              <w:pStyle w:val="Dates"/>
              <w:rPr>
                <w:bCs/>
              </w:rPr>
            </w:pPr>
            <w:r w:rsidRPr="005B476F">
              <w:rPr>
                <w:bCs/>
              </w:rPr>
              <w:t>22</w:t>
            </w:r>
          </w:p>
        </w:tc>
      </w:tr>
      <w:tr w:rsidR="00CE2D21" w14:paraId="16685B43" w14:textId="77777777" w:rsidTr="00C0767A">
        <w:trPr>
          <w:gridAfter w:val="1"/>
          <w:wAfter w:w="35" w:type="pct"/>
          <w:trHeight w:hRule="exact" w:val="720"/>
        </w:trPr>
        <w:tc>
          <w:tcPr>
            <w:tcW w:w="71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6B10D178" w14:textId="77777777" w:rsidR="00CE2D21" w:rsidRDefault="00CE2D21" w:rsidP="00CE2D21">
            <w:pPr>
              <w:pStyle w:val="Dates"/>
            </w:pPr>
          </w:p>
        </w:tc>
        <w:tc>
          <w:tcPr>
            <w:tcW w:w="710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7F40DF5A" w14:textId="77777777" w:rsidR="00CE2D21" w:rsidRDefault="00CE2D21" w:rsidP="00CE2D21">
            <w:pPr>
              <w:pStyle w:val="Dates"/>
            </w:pPr>
          </w:p>
        </w:tc>
        <w:tc>
          <w:tcPr>
            <w:tcW w:w="706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642BD985" w14:textId="77777777" w:rsidR="00315E53" w:rsidRPr="005B476F" w:rsidRDefault="00315E53" w:rsidP="00315E53">
            <w:pPr>
              <w:pStyle w:val="Dates"/>
              <w:jc w:val="center"/>
              <w:rPr>
                <w:bCs/>
              </w:rPr>
            </w:pPr>
            <w:r w:rsidRPr="005B476F">
              <w:rPr>
                <w:bCs/>
              </w:rPr>
              <w:t>CLASS DAY</w:t>
            </w:r>
          </w:p>
          <w:p w14:paraId="0144B9EF" w14:textId="77777777" w:rsidR="00315E53" w:rsidRPr="005B476F" w:rsidRDefault="00315E53" w:rsidP="00315E53">
            <w:pPr>
              <w:pStyle w:val="Dates"/>
              <w:jc w:val="center"/>
              <w:rPr>
                <w:bCs/>
              </w:rPr>
            </w:pPr>
            <w:r w:rsidRPr="005B476F">
              <w:rPr>
                <w:bCs/>
              </w:rPr>
              <w:t>5:30PM to 8:00PM</w:t>
            </w:r>
          </w:p>
          <w:p w14:paraId="76C57C26" w14:textId="77777777" w:rsidR="00CE2D21" w:rsidRPr="005B476F" w:rsidRDefault="00CE2D21" w:rsidP="00CE2D21">
            <w:pPr>
              <w:pStyle w:val="Dates"/>
              <w:rPr>
                <w:bCs/>
              </w:rPr>
            </w:pPr>
          </w:p>
        </w:tc>
        <w:tc>
          <w:tcPr>
            <w:tcW w:w="704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1138B2C5" w14:textId="77777777" w:rsidR="00CE2D21" w:rsidRPr="005B476F" w:rsidRDefault="00CE2D21" w:rsidP="00CE2D21">
            <w:pPr>
              <w:pStyle w:val="Dates"/>
              <w:rPr>
                <w:bCs/>
              </w:rPr>
            </w:pPr>
          </w:p>
        </w:tc>
        <w:tc>
          <w:tcPr>
            <w:tcW w:w="706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472EF7DF" w14:textId="77777777" w:rsidR="00CE2D21" w:rsidRPr="005B476F" w:rsidRDefault="00CE2D21" w:rsidP="00CE2D21">
            <w:pPr>
              <w:pStyle w:val="Dates"/>
              <w:rPr>
                <w:bCs/>
              </w:rPr>
            </w:pPr>
          </w:p>
        </w:tc>
        <w:tc>
          <w:tcPr>
            <w:tcW w:w="705" w:type="pct"/>
            <w:gridSpan w:val="4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6FE80AB6" w14:textId="77777777" w:rsidR="00CE2D21" w:rsidRPr="005B476F" w:rsidRDefault="00CE2D21" w:rsidP="00CE2D21">
            <w:pPr>
              <w:pStyle w:val="Dates"/>
              <w:rPr>
                <w:bCs/>
              </w:rPr>
            </w:pPr>
          </w:p>
        </w:tc>
        <w:tc>
          <w:tcPr>
            <w:tcW w:w="715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4FFDA988" w14:textId="77777777" w:rsidR="000671AB" w:rsidRPr="005B476F" w:rsidRDefault="000671AB" w:rsidP="000671AB">
            <w:pPr>
              <w:pStyle w:val="Dates"/>
              <w:jc w:val="center"/>
              <w:rPr>
                <w:bCs/>
              </w:rPr>
            </w:pPr>
            <w:r w:rsidRPr="005B476F">
              <w:rPr>
                <w:bCs/>
              </w:rPr>
              <w:t>CLASS DAY</w:t>
            </w:r>
          </w:p>
          <w:p w14:paraId="33EFED1E" w14:textId="515D9F0C" w:rsidR="00CE2D21" w:rsidRPr="005B476F" w:rsidRDefault="000671AB" w:rsidP="000671AB">
            <w:pPr>
              <w:pStyle w:val="Dates"/>
              <w:rPr>
                <w:bCs/>
              </w:rPr>
            </w:pPr>
            <w:r w:rsidRPr="005B476F">
              <w:rPr>
                <w:bCs/>
              </w:rPr>
              <w:t>10:00AM TO 1:00PM</w:t>
            </w:r>
          </w:p>
        </w:tc>
      </w:tr>
      <w:tr w:rsidR="00CE2D21" w14:paraId="63164CB8" w14:textId="77777777" w:rsidTr="00C0767A">
        <w:trPr>
          <w:gridAfter w:val="1"/>
          <w:wAfter w:w="35" w:type="pct"/>
        </w:trPr>
        <w:tc>
          <w:tcPr>
            <w:tcW w:w="71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C81D821" w14:textId="77777777" w:rsidR="00CE2D21" w:rsidRDefault="00CE2D21" w:rsidP="00CE2D21">
            <w:pPr>
              <w:pStyle w:val="Dates"/>
            </w:pPr>
            <w:r w:rsidRPr="00DC3485">
              <w:t>23</w:t>
            </w:r>
          </w:p>
        </w:tc>
        <w:tc>
          <w:tcPr>
            <w:tcW w:w="710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C4D4C11" w14:textId="77777777" w:rsidR="00CE2D21" w:rsidRDefault="00CE2D21" w:rsidP="00CE2D21">
            <w:pPr>
              <w:pStyle w:val="Dates"/>
            </w:pPr>
            <w:r w:rsidRPr="00DC3485">
              <w:t>24</w:t>
            </w:r>
          </w:p>
        </w:tc>
        <w:tc>
          <w:tcPr>
            <w:tcW w:w="706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C6C1F77" w14:textId="77777777" w:rsidR="00CE2D21" w:rsidRPr="005B476F" w:rsidRDefault="00CE2D21" w:rsidP="00CE2D21">
            <w:pPr>
              <w:pStyle w:val="Dates"/>
              <w:rPr>
                <w:bCs/>
              </w:rPr>
            </w:pPr>
            <w:r w:rsidRPr="005B476F">
              <w:rPr>
                <w:bCs/>
              </w:rPr>
              <w:t>25</w:t>
            </w:r>
          </w:p>
        </w:tc>
        <w:tc>
          <w:tcPr>
            <w:tcW w:w="704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AFFD24C" w14:textId="77777777" w:rsidR="00CE2D21" w:rsidRPr="005B476F" w:rsidRDefault="00CE2D21" w:rsidP="00CE2D21">
            <w:pPr>
              <w:pStyle w:val="Dates"/>
              <w:rPr>
                <w:bCs/>
              </w:rPr>
            </w:pPr>
            <w:r w:rsidRPr="005B476F">
              <w:rPr>
                <w:bCs/>
              </w:rPr>
              <w:t>26</w:t>
            </w:r>
          </w:p>
        </w:tc>
        <w:tc>
          <w:tcPr>
            <w:tcW w:w="706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333A50C" w14:textId="77777777" w:rsidR="00CE2D21" w:rsidRPr="005B476F" w:rsidRDefault="00CE2D21" w:rsidP="00CE2D21">
            <w:pPr>
              <w:pStyle w:val="Dates"/>
              <w:rPr>
                <w:bCs/>
              </w:rPr>
            </w:pPr>
            <w:r w:rsidRPr="005B476F">
              <w:rPr>
                <w:bCs/>
              </w:rPr>
              <w:t>27</w:t>
            </w:r>
          </w:p>
        </w:tc>
        <w:tc>
          <w:tcPr>
            <w:tcW w:w="705" w:type="pct"/>
            <w:gridSpan w:val="4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4F8584" w14:textId="77777777" w:rsidR="00CE2D21" w:rsidRPr="005B476F" w:rsidRDefault="00CE2D21" w:rsidP="00CE2D21">
            <w:pPr>
              <w:pStyle w:val="Dates"/>
              <w:rPr>
                <w:bCs/>
              </w:rPr>
            </w:pPr>
            <w:r w:rsidRPr="005B476F">
              <w:rPr>
                <w:bCs/>
              </w:rPr>
              <w:t>28</w:t>
            </w:r>
          </w:p>
        </w:tc>
        <w:tc>
          <w:tcPr>
            <w:tcW w:w="715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8C1EFB9" w14:textId="77777777" w:rsidR="00CE2D21" w:rsidRPr="005B476F" w:rsidRDefault="00CE2D21" w:rsidP="00CE2D21">
            <w:pPr>
              <w:pStyle w:val="Dates"/>
              <w:rPr>
                <w:bCs/>
              </w:rPr>
            </w:pPr>
          </w:p>
        </w:tc>
      </w:tr>
      <w:tr w:rsidR="00362C98" w14:paraId="7601590A" w14:textId="77777777" w:rsidTr="00C0767A">
        <w:trPr>
          <w:gridAfter w:val="1"/>
          <w:wAfter w:w="35" w:type="pct"/>
          <w:trHeight w:hRule="exact" w:val="720"/>
        </w:trPr>
        <w:tc>
          <w:tcPr>
            <w:tcW w:w="71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98A17BE" w14:textId="77777777" w:rsidR="0042216A" w:rsidRDefault="0042216A" w:rsidP="000634C9">
            <w:pPr>
              <w:pStyle w:val="Dates"/>
            </w:pPr>
          </w:p>
        </w:tc>
        <w:tc>
          <w:tcPr>
            <w:tcW w:w="710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1BDB940" w14:textId="77777777" w:rsidR="0042216A" w:rsidRDefault="0042216A" w:rsidP="000634C9">
            <w:pPr>
              <w:pStyle w:val="Dates"/>
            </w:pPr>
          </w:p>
        </w:tc>
        <w:tc>
          <w:tcPr>
            <w:tcW w:w="706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F1FCA98" w14:textId="77777777" w:rsidR="00315E53" w:rsidRPr="005B476F" w:rsidRDefault="00315E53" w:rsidP="00315E53">
            <w:pPr>
              <w:pStyle w:val="Dates"/>
              <w:jc w:val="center"/>
              <w:rPr>
                <w:bCs/>
              </w:rPr>
            </w:pPr>
            <w:r w:rsidRPr="005B476F">
              <w:rPr>
                <w:bCs/>
              </w:rPr>
              <w:t>CLASS DAY</w:t>
            </w:r>
          </w:p>
          <w:p w14:paraId="01AC289A" w14:textId="77777777" w:rsidR="00315E53" w:rsidRPr="005B476F" w:rsidRDefault="00315E53" w:rsidP="00315E53">
            <w:pPr>
              <w:pStyle w:val="Dates"/>
              <w:jc w:val="center"/>
              <w:rPr>
                <w:bCs/>
              </w:rPr>
            </w:pPr>
            <w:r w:rsidRPr="005B476F">
              <w:rPr>
                <w:bCs/>
              </w:rPr>
              <w:t>5:30PM to 8:00PM</w:t>
            </w:r>
          </w:p>
          <w:p w14:paraId="1678B54D" w14:textId="77777777" w:rsidR="0042216A" w:rsidRPr="005B476F" w:rsidRDefault="0042216A" w:rsidP="000634C9">
            <w:pPr>
              <w:pStyle w:val="Dates"/>
              <w:rPr>
                <w:bCs/>
              </w:rPr>
            </w:pPr>
          </w:p>
        </w:tc>
        <w:tc>
          <w:tcPr>
            <w:tcW w:w="704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D017ED" w14:textId="77777777" w:rsidR="0042216A" w:rsidRPr="005B476F" w:rsidRDefault="0042216A" w:rsidP="000634C9">
            <w:pPr>
              <w:pStyle w:val="Dates"/>
              <w:rPr>
                <w:bCs/>
              </w:rPr>
            </w:pPr>
          </w:p>
        </w:tc>
        <w:tc>
          <w:tcPr>
            <w:tcW w:w="706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D32A77A" w14:textId="77777777" w:rsidR="0042216A" w:rsidRPr="005B476F" w:rsidRDefault="0042216A" w:rsidP="000634C9">
            <w:pPr>
              <w:pStyle w:val="Dates"/>
              <w:rPr>
                <w:bCs/>
              </w:rPr>
            </w:pPr>
          </w:p>
        </w:tc>
        <w:tc>
          <w:tcPr>
            <w:tcW w:w="705" w:type="pct"/>
            <w:gridSpan w:val="4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B4FDEFD" w14:textId="77777777" w:rsidR="0042216A" w:rsidRPr="005B476F" w:rsidRDefault="0042216A" w:rsidP="000634C9">
            <w:pPr>
              <w:pStyle w:val="Dates"/>
              <w:rPr>
                <w:bCs/>
              </w:rPr>
            </w:pPr>
          </w:p>
        </w:tc>
        <w:tc>
          <w:tcPr>
            <w:tcW w:w="715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2A0C7E0" w14:textId="77777777" w:rsidR="000671AB" w:rsidRPr="005B476F" w:rsidRDefault="000671AB" w:rsidP="000671AB">
            <w:pPr>
              <w:pStyle w:val="Dates"/>
              <w:jc w:val="center"/>
              <w:rPr>
                <w:bCs/>
              </w:rPr>
            </w:pPr>
            <w:r w:rsidRPr="005B476F">
              <w:rPr>
                <w:bCs/>
              </w:rPr>
              <w:t>CLASS DAY</w:t>
            </w:r>
          </w:p>
          <w:p w14:paraId="422A90C9" w14:textId="1D20DBE8" w:rsidR="0042216A" w:rsidRPr="005B476F" w:rsidRDefault="000671AB" w:rsidP="000671AB">
            <w:pPr>
              <w:pStyle w:val="Dates"/>
              <w:rPr>
                <w:bCs/>
              </w:rPr>
            </w:pPr>
            <w:r w:rsidRPr="005B476F">
              <w:rPr>
                <w:bCs/>
              </w:rPr>
              <w:t>10:00AM TO 1:00PM</w:t>
            </w:r>
          </w:p>
        </w:tc>
      </w:tr>
      <w:tr w:rsidR="00362C98" w14:paraId="375A9B6D" w14:textId="77777777" w:rsidTr="00C0767A">
        <w:trPr>
          <w:gridAfter w:val="1"/>
          <w:wAfter w:w="35" w:type="pct"/>
        </w:trPr>
        <w:tc>
          <w:tcPr>
            <w:tcW w:w="71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2CC1D5A9" w14:textId="77777777" w:rsidR="0042216A" w:rsidRDefault="0042216A" w:rsidP="000634C9">
            <w:pPr>
              <w:pStyle w:val="Dates"/>
            </w:pPr>
          </w:p>
        </w:tc>
        <w:tc>
          <w:tcPr>
            <w:tcW w:w="710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232E8625" w14:textId="77777777" w:rsidR="0042216A" w:rsidRDefault="0042216A" w:rsidP="000634C9">
            <w:pPr>
              <w:pStyle w:val="Dates"/>
            </w:pPr>
          </w:p>
        </w:tc>
        <w:tc>
          <w:tcPr>
            <w:tcW w:w="706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4ADCF370" w14:textId="77777777" w:rsidR="0042216A" w:rsidRPr="005B476F" w:rsidRDefault="0042216A" w:rsidP="000634C9">
            <w:pPr>
              <w:pStyle w:val="Dates"/>
              <w:rPr>
                <w:bCs/>
              </w:rPr>
            </w:pPr>
          </w:p>
        </w:tc>
        <w:tc>
          <w:tcPr>
            <w:tcW w:w="704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1973D9CB" w14:textId="77777777" w:rsidR="0042216A" w:rsidRPr="005B476F" w:rsidRDefault="0042216A" w:rsidP="000634C9">
            <w:pPr>
              <w:pStyle w:val="Dates"/>
              <w:rPr>
                <w:bCs/>
              </w:rPr>
            </w:pPr>
          </w:p>
        </w:tc>
        <w:tc>
          <w:tcPr>
            <w:tcW w:w="706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0C770CE0" w14:textId="77777777" w:rsidR="0042216A" w:rsidRPr="005B476F" w:rsidRDefault="0042216A" w:rsidP="000634C9">
            <w:pPr>
              <w:pStyle w:val="Dates"/>
              <w:rPr>
                <w:bCs/>
              </w:rPr>
            </w:pPr>
          </w:p>
        </w:tc>
        <w:tc>
          <w:tcPr>
            <w:tcW w:w="705" w:type="pct"/>
            <w:gridSpan w:val="4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4E35B5D5" w14:textId="77777777" w:rsidR="0042216A" w:rsidRPr="005B476F" w:rsidRDefault="0042216A" w:rsidP="000634C9">
            <w:pPr>
              <w:pStyle w:val="Dates"/>
              <w:rPr>
                <w:bCs/>
              </w:rPr>
            </w:pPr>
          </w:p>
        </w:tc>
        <w:tc>
          <w:tcPr>
            <w:tcW w:w="715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7D8D78A7" w14:textId="77777777" w:rsidR="0042216A" w:rsidRPr="005B476F" w:rsidRDefault="0042216A" w:rsidP="000634C9">
            <w:pPr>
              <w:pStyle w:val="Dates"/>
              <w:rPr>
                <w:bCs/>
              </w:rPr>
            </w:pPr>
          </w:p>
        </w:tc>
      </w:tr>
      <w:tr w:rsidR="00362C98" w14:paraId="6192D94C" w14:textId="77777777" w:rsidTr="00C0767A">
        <w:trPr>
          <w:gridAfter w:val="1"/>
          <w:wAfter w:w="35" w:type="pct"/>
          <w:trHeight w:hRule="exact" w:val="720"/>
        </w:trPr>
        <w:tc>
          <w:tcPr>
            <w:tcW w:w="71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2A0968B6" w14:textId="77777777" w:rsidR="0042216A" w:rsidRDefault="0042216A" w:rsidP="000634C9">
            <w:pPr>
              <w:pStyle w:val="Dates"/>
            </w:pPr>
          </w:p>
        </w:tc>
        <w:tc>
          <w:tcPr>
            <w:tcW w:w="710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4602C5DD" w14:textId="77777777" w:rsidR="0042216A" w:rsidRDefault="0042216A" w:rsidP="000634C9">
            <w:pPr>
              <w:pStyle w:val="Dates"/>
            </w:pPr>
          </w:p>
        </w:tc>
        <w:tc>
          <w:tcPr>
            <w:tcW w:w="706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736D8E84" w14:textId="77777777" w:rsidR="0042216A" w:rsidRDefault="0042216A" w:rsidP="000634C9">
            <w:pPr>
              <w:pStyle w:val="Dates"/>
            </w:pPr>
          </w:p>
        </w:tc>
        <w:tc>
          <w:tcPr>
            <w:tcW w:w="704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4D0158FC" w14:textId="77777777" w:rsidR="0042216A" w:rsidRDefault="0042216A" w:rsidP="000634C9">
            <w:pPr>
              <w:pStyle w:val="Dates"/>
            </w:pPr>
          </w:p>
        </w:tc>
        <w:tc>
          <w:tcPr>
            <w:tcW w:w="706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47BF9F47" w14:textId="77777777" w:rsidR="0042216A" w:rsidRDefault="0042216A" w:rsidP="000634C9">
            <w:pPr>
              <w:pStyle w:val="Dates"/>
            </w:pPr>
          </w:p>
        </w:tc>
        <w:tc>
          <w:tcPr>
            <w:tcW w:w="705" w:type="pct"/>
            <w:gridSpan w:val="4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1D4E3791" w14:textId="77777777" w:rsidR="0042216A" w:rsidRDefault="0042216A" w:rsidP="000634C9">
            <w:pPr>
              <w:pStyle w:val="Dates"/>
            </w:pPr>
          </w:p>
        </w:tc>
        <w:tc>
          <w:tcPr>
            <w:tcW w:w="715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CB6882C" w14:textId="77777777" w:rsidR="0042216A" w:rsidRDefault="0042216A" w:rsidP="000634C9">
            <w:pPr>
              <w:pStyle w:val="Dates"/>
            </w:pPr>
          </w:p>
        </w:tc>
      </w:tr>
      <w:tr w:rsidR="0042216A" w14:paraId="2FE79CDF" w14:textId="77777777" w:rsidTr="00F43785">
        <w:trPr>
          <w:gridAfter w:val="1"/>
          <w:wAfter w:w="35" w:type="pct"/>
          <w:trHeight w:hRule="exact" w:val="191"/>
        </w:trPr>
        <w:tc>
          <w:tcPr>
            <w:tcW w:w="1222" w:type="pct"/>
            <w:gridSpan w:val="2"/>
            <w:tcBorders>
              <w:top w:val="single" w:sz="8" w:space="0" w:color="BFBFBF" w:themeColor="background1" w:themeShade="BF"/>
            </w:tcBorders>
          </w:tcPr>
          <w:p w14:paraId="59A7263A" w14:textId="77777777" w:rsidR="0042216A" w:rsidRDefault="0042216A" w:rsidP="00C56417"/>
        </w:tc>
        <w:tc>
          <w:tcPr>
            <w:tcW w:w="1294" w:type="pct"/>
            <w:gridSpan w:val="4"/>
            <w:tcBorders>
              <w:top w:val="single" w:sz="8" w:space="0" w:color="BFBFBF" w:themeColor="background1" w:themeShade="BF"/>
            </w:tcBorders>
          </w:tcPr>
          <w:p w14:paraId="7C72754E" w14:textId="77777777" w:rsidR="0042216A" w:rsidRDefault="0042216A" w:rsidP="00C56417"/>
        </w:tc>
        <w:tc>
          <w:tcPr>
            <w:tcW w:w="1296" w:type="pct"/>
            <w:gridSpan w:val="5"/>
            <w:tcBorders>
              <w:top w:val="single" w:sz="8" w:space="0" w:color="BFBFBF" w:themeColor="background1" w:themeShade="BF"/>
            </w:tcBorders>
          </w:tcPr>
          <w:p w14:paraId="4E0B234D" w14:textId="77777777" w:rsidR="0042216A" w:rsidRDefault="0042216A" w:rsidP="00C56417"/>
        </w:tc>
        <w:tc>
          <w:tcPr>
            <w:tcW w:w="1153" w:type="pct"/>
            <w:gridSpan w:val="3"/>
            <w:tcBorders>
              <w:top w:val="single" w:sz="8" w:space="0" w:color="BFBFBF" w:themeColor="background1" w:themeShade="BF"/>
            </w:tcBorders>
          </w:tcPr>
          <w:p w14:paraId="1C562574" w14:textId="77777777" w:rsidR="0042216A" w:rsidRDefault="0042216A" w:rsidP="00C56417"/>
        </w:tc>
      </w:tr>
      <w:tr w:rsidR="00362C98" w14:paraId="1AF057C0" w14:textId="77777777" w:rsidTr="00C0767A">
        <w:trPr>
          <w:trHeight w:hRule="exact" w:val="1584"/>
        </w:trPr>
        <w:tc>
          <w:tcPr>
            <w:tcW w:w="1341" w:type="pct"/>
            <w:gridSpan w:val="3"/>
          </w:tcPr>
          <w:p w14:paraId="6379E6A9" w14:textId="6461AB70" w:rsidR="0042216A" w:rsidRDefault="0042216A" w:rsidP="000634C9">
            <w:pPr>
              <w:pStyle w:val="Heading1"/>
            </w:pPr>
          </w:p>
        </w:tc>
        <w:tc>
          <w:tcPr>
            <w:tcW w:w="1220" w:type="pct"/>
            <w:gridSpan w:val="4"/>
          </w:tcPr>
          <w:p w14:paraId="56A158E8" w14:textId="0B28C117" w:rsidR="0042216A" w:rsidRDefault="0042216A" w:rsidP="000634C9"/>
        </w:tc>
        <w:tc>
          <w:tcPr>
            <w:tcW w:w="1220" w:type="pct"/>
            <w:gridSpan w:val="3"/>
          </w:tcPr>
          <w:p w14:paraId="59973C7D" w14:textId="1BBAA01C" w:rsidR="0042216A" w:rsidRDefault="0042216A" w:rsidP="000634C9"/>
        </w:tc>
        <w:tc>
          <w:tcPr>
            <w:tcW w:w="1219" w:type="pct"/>
            <w:gridSpan w:val="5"/>
          </w:tcPr>
          <w:p w14:paraId="6CA89887" w14:textId="1B1E4772" w:rsidR="0042216A" w:rsidRDefault="0042216A" w:rsidP="000634C9"/>
        </w:tc>
      </w:tr>
    </w:tbl>
    <w:p w14:paraId="11631906" w14:textId="77777777" w:rsidR="00876749" w:rsidRDefault="00876749" w:rsidP="00876749"/>
    <w:p w14:paraId="21C3BE78" w14:textId="77777777" w:rsidR="0076400B" w:rsidRDefault="0076400B" w:rsidP="0076400B">
      <w:pPr>
        <w:sectPr w:rsidR="0076400B" w:rsidSect="00347906">
          <w:pgSz w:w="15840" w:h="12240" w:orient="landscape" w:code="1"/>
          <w:pgMar w:top="504" w:right="720" w:bottom="0" w:left="720" w:header="576" w:footer="576" w:gutter="0"/>
          <w:cols w:space="720"/>
          <w:docGrid w:linePitch="360"/>
        </w:sectPr>
      </w:pPr>
    </w:p>
    <w:tbl>
      <w:tblPr>
        <w:tblW w:w="5039" w:type="pct"/>
        <w:tblLook w:val="0600" w:firstRow="0" w:lastRow="0" w:firstColumn="0" w:lastColumn="0" w:noHBand="1" w:noVBand="1"/>
        <w:tblCaption w:val="Layout table"/>
      </w:tblPr>
      <w:tblGrid>
        <w:gridCol w:w="2059"/>
        <w:gridCol w:w="1721"/>
        <w:gridCol w:w="107"/>
        <w:gridCol w:w="226"/>
        <w:gridCol w:w="2058"/>
        <w:gridCol w:w="1100"/>
        <w:gridCol w:w="157"/>
        <w:gridCol w:w="801"/>
        <w:gridCol w:w="2058"/>
        <w:gridCol w:w="682"/>
        <w:gridCol w:w="78"/>
        <w:gridCol w:w="653"/>
        <w:gridCol w:w="241"/>
        <w:gridCol w:w="403"/>
        <w:gridCol w:w="2064"/>
        <w:gridCol w:w="104"/>
      </w:tblGrid>
      <w:tr w:rsidR="0076400B" w14:paraId="6BD0FFAA" w14:textId="77777777" w:rsidTr="00C0767A">
        <w:trPr>
          <w:gridAfter w:val="1"/>
          <w:wAfter w:w="36" w:type="pct"/>
        </w:trPr>
        <w:tc>
          <w:tcPr>
            <w:tcW w:w="4031" w:type="pct"/>
            <w:gridSpan w:val="12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14:paraId="6D6EB96A" w14:textId="77777777" w:rsidR="0076400B" w:rsidRDefault="0076400B" w:rsidP="000E7125">
            <w:pPr>
              <w:pStyle w:val="Month"/>
              <w:jc w:val="right"/>
            </w:pPr>
            <w:r>
              <w:lastRenderedPageBreak/>
              <w:t>March</w:t>
            </w:r>
          </w:p>
        </w:tc>
        <w:tc>
          <w:tcPr>
            <w:tcW w:w="933" w:type="pct"/>
            <w:gridSpan w:val="3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14:paraId="4BCBFDB6" w14:textId="77777777" w:rsidR="0076400B" w:rsidRDefault="00CE2D21" w:rsidP="000E7125">
            <w:pPr>
              <w:pStyle w:val="Year"/>
              <w:jc w:val="right"/>
            </w:pPr>
            <w:r>
              <w:t>2025</w:t>
            </w:r>
          </w:p>
        </w:tc>
      </w:tr>
      <w:tr w:rsidR="0076400B" w14:paraId="053FB6FD" w14:textId="77777777" w:rsidTr="00C0767A">
        <w:trPr>
          <w:gridAfter w:val="1"/>
          <w:wAfter w:w="36" w:type="pct"/>
        </w:trPr>
        <w:tc>
          <w:tcPr>
            <w:tcW w:w="4114" w:type="pct"/>
            <w:gridSpan w:val="13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14:paraId="4BED00B6" w14:textId="77777777" w:rsidR="0076400B" w:rsidRDefault="0076400B" w:rsidP="00174DB7">
            <w:pPr>
              <w:pStyle w:val="NoSpacing"/>
            </w:pPr>
          </w:p>
        </w:tc>
        <w:tc>
          <w:tcPr>
            <w:tcW w:w="850" w:type="pct"/>
            <w:gridSpan w:val="2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14:paraId="5E412BF1" w14:textId="77777777" w:rsidR="0076400B" w:rsidRDefault="0076400B" w:rsidP="00174DB7">
            <w:pPr>
              <w:pStyle w:val="NoSpacing"/>
            </w:pPr>
          </w:p>
        </w:tc>
      </w:tr>
      <w:tr w:rsidR="00C0767A" w14:paraId="332C0ABE" w14:textId="77777777" w:rsidTr="00C0767A">
        <w:trPr>
          <w:gridAfter w:val="1"/>
          <w:wAfter w:w="36" w:type="pct"/>
        </w:trPr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595959" w:themeFill="text1" w:themeFillTint="A6"/>
          </w:tcPr>
          <w:p w14:paraId="785BB3BD" w14:textId="77777777" w:rsidR="00C0767A" w:rsidRDefault="004D56F7" w:rsidP="00C0767A">
            <w:pPr>
              <w:pStyle w:val="Days"/>
            </w:pPr>
            <w:sdt>
              <w:sdtPr>
                <w:id w:val="-88934397"/>
                <w:placeholder>
                  <w:docPart w:val="A8272D24A81C4720987E944CC8E4AE65"/>
                </w:placeholder>
                <w:temporary/>
                <w:showingPlcHdr/>
                <w15:appearance w15:val="hidden"/>
              </w:sdtPr>
              <w:sdtEndPr/>
              <w:sdtContent>
                <w:r w:rsidR="00C0767A">
                  <w:t>Sunday</w:t>
                </w:r>
              </w:sdtContent>
            </w:sdt>
          </w:p>
        </w:tc>
        <w:tc>
          <w:tcPr>
            <w:tcW w:w="708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26BA6" w:themeFill="text2" w:themeFillShade="BF"/>
          </w:tcPr>
          <w:p w14:paraId="710B63D3" w14:textId="77777777" w:rsidR="00C0767A" w:rsidRDefault="004D56F7" w:rsidP="00C0767A">
            <w:pPr>
              <w:pStyle w:val="Days"/>
            </w:pPr>
            <w:sdt>
              <w:sdtPr>
                <w:id w:val="199057688"/>
                <w:placeholder>
                  <w:docPart w:val="A97BACE1A8F148158388FF5531B80ED6"/>
                </w:placeholder>
                <w:temporary/>
                <w:showingPlcHdr/>
                <w15:appearance w15:val="hidden"/>
              </w:sdtPr>
              <w:sdtEndPr/>
              <w:sdtContent>
                <w:r w:rsidR="00C0767A">
                  <w:t>Monday</w:t>
                </w:r>
              </w:sdtContent>
            </w:sdt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26BA6" w:themeFill="text2" w:themeFillShade="BF"/>
          </w:tcPr>
          <w:p w14:paraId="5D0193C1" w14:textId="77777777" w:rsidR="00C0767A" w:rsidRDefault="004D56F7" w:rsidP="00C0767A">
            <w:pPr>
              <w:pStyle w:val="Days"/>
            </w:pPr>
            <w:sdt>
              <w:sdtPr>
                <w:id w:val="831027232"/>
                <w:placeholder>
                  <w:docPart w:val="3E0E17879FFC44719D7D1E340CACBAF4"/>
                </w:placeholder>
                <w:temporary/>
                <w:showingPlcHdr/>
                <w15:appearance w15:val="hidden"/>
              </w:sdtPr>
              <w:sdtEndPr/>
              <w:sdtContent>
                <w:r w:rsidR="00C0767A">
                  <w:t>Tuesday</w:t>
                </w:r>
              </w:sdtContent>
            </w:sdt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26BA6" w:themeFill="text2" w:themeFillShade="BF"/>
          </w:tcPr>
          <w:p w14:paraId="208E47EE" w14:textId="77777777" w:rsidR="00C0767A" w:rsidRDefault="004D56F7" w:rsidP="00C0767A">
            <w:pPr>
              <w:pStyle w:val="Days"/>
            </w:pPr>
            <w:sdt>
              <w:sdtPr>
                <w:id w:val="-857195580"/>
                <w:placeholder>
                  <w:docPart w:val="69D59179E593470B9B5F87A90CB38124"/>
                </w:placeholder>
                <w:temporary/>
                <w:showingPlcHdr/>
                <w15:appearance w15:val="hidden"/>
              </w:sdtPr>
              <w:sdtEndPr/>
              <w:sdtContent>
                <w:r w:rsidR="00C0767A">
                  <w:t>Wednesday</w:t>
                </w:r>
              </w:sdtContent>
            </w:sdt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26BA6" w:themeFill="text2" w:themeFillShade="BF"/>
          </w:tcPr>
          <w:p w14:paraId="0D6A2FC2" w14:textId="77777777" w:rsidR="00C0767A" w:rsidRDefault="004D56F7" w:rsidP="00C0767A">
            <w:pPr>
              <w:pStyle w:val="Days"/>
            </w:pPr>
            <w:sdt>
              <w:sdtPr>
                <w:id w:val="589126473"/>
                <w:placeholder>
                  <w:docPart w:val="95A440BB77354C6C911EE9A981F5F922"/>
                </w:placeholder>
                <w:temporary/>
                <w:showingPlcHdr/>
                <w15:appearance w15:val="hidden"/>
              </w:sdtPr>
              <w:sdtEndPr/>
              <w:sdtContent>
                <w:r w:rsidR="00C0767A">
                  <w:t>Thursday</w:t>
                </w:r>
              </w:sdtContent>
            </w:sdt>
          </w:p>
        </w:tc>
        <w:tc>
          <w:tcPr>
            <w:tcW w:w="709" w:type="pct"/>
            <w:gridSpan w:val="5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26BA6" w:themeFill="text2" w:themeFillShade="BF"/>
          </w:tcPr>
          <w:p w14:paraId="3DB6E517" w14:textId="77777777" w:rsidR="00C0767A" w:rsidRDefault="004D56F7" w:rsidP="00C0767A">
            <w:pPr>
              <w:pStyle w:val="Days"/>
            </w:pPr>
            <w:sdt>
              <w:sdtPr>
                <w:id w:val="1592505870"/>
                <w:placeholder>
                  <w:docPart w:val="0EA2D28922064A7596EDE45DCCC3083B"/>
                </w:placeholder>
                <w:temporary/>
                <w:showingPlcHdr/>
                <w15:appearance w15:val="hidden"/>
              </w:sdtPr>
              <w:sdtEndPr/>
              <w:sdtContent>
                <w:r w:rsidR="00C0767A">
                  <w:t>Friday</w:t>
                </w:r>
              </w:sdtContent>
            </w:sdt>
          </w:p>
        </w:tc>
        <w:tc>
          <w:tcPr>
            <w:tcW w:w="711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595959" w:themeFill="text1" w:themeFillTint="A6"/>
          </w:tcPr>
          <w:p w14:paraId="2C7F855D" w14:textId="77777777" w:rsidR="00C0767A" w:rsidRDefault="004D56F7" w:rsidP="00C0767A">
            <w:pPr>
              <w:pStyle w:val="Days"/>
            </w:pPr>
            <w:sdt>
              <w:sdtPr>
                <w:id w:val="-1370833196"/>
                <w:placeholder>
                  <w:docPart w:val="BCD2CACCFF514B1894B9545C972C9484"/>
                </w:placeholder>
                <w:temporary/>
                <w:showingPlcHdr/>
                <w15:appearance w15:val="hidden"/>
              </w:sdtPr>
              <w:sdtEndPr/>
              <w:sdtContent>
                <w:r w:rsidR="00C0767A">
                  <w:t>Saturday</w:t>
                </w:r>
              </w:sdtContent>
            </w:sdt>
          </w:p>
        </w:tc>
      </w:tr>
      <w:tr w:rsidR="00CE2D21" w14:paraId="30057F2F" w14:textId="77777777" w:rsidTr="00F43785">
        <w:trPr>
          <w:gridAfter w:val="1"/>
          <w:wAfter w:w="36" w:type="pct"/>
        </w:trPr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BA4D937" w14:textId="77777777" w:rsidR="00CE2D21" w:rsidRDefault="00CE2D21" w:rsidP="00CE2D21">
            <w:pPr>
              <w:pStyle w:val="Dates"/>
            </w:pPr>
          </w:p>
        </w:tc>
        <w:tc>
          <w:tcPr>
            <w:tcW w:w="708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E2DE3AE" w14:textId="77777777" w:rsidR="00CE2D21" w:rsidRDefault="00CE2D21" w:rsidP="00CE2D21">
            <w:pPr>
              <w:pStyle w:val="Dates"/>
            </w:pP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18455BE" w14:textId="77777777" w:rsidR="00CE2D21" w:rsidRDefault="00CE2D21" w:rsidP="00CE2D21">
            <w:pPr>
              <w:pStyle w:val="Dates"/>
            </w:pPr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CDA1118" w14:textId="77777777" w:rsidR="00CE2D21" w:rsidRDefault="00CE2D21" w:rsidP="00CE2D21">
            <w:pPr>
              <w:pStyle w:val="Dates"/>
            </w:pP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4CEB2F7" w14:textId="77777777" w:rsidR="00CE2D21" w:rsidRDefault="00CE2D21" w:rsidP="00CE2D21">
            <w:pPr>
              <w:pStyle w:val="Dates"/>
            </w:pPr>
          </w:p>
        </w:tc>
        <w:tc>
          <w:tcPr>
            <w:tcW w:w="709" w:type="pct"/>
            <w:gridSpan w:val="5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8B48C96" w14:textId="77777777" w:rsidR="00CE2D21" w:rsidRDefault="00CE2D21" w:rsidP="00CE2D21">
            <w:pPr>
              <w:pStyle w:val="Dates"/>
            </w:pPr>
          </w:p>
        </w:tc>
        <w:tc>
          <w:tcPr>
            <w:tcW w:w="711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182550B" w14:textId="77777777" w:rsidR="00CE2D21" w:rsidRDefault="00CE2D21" w:rsidP="00CE2D21">
            <w:pPr>
              <w:pStyle w:val="Dates"/>
            </w:pPr>
            <w:r w:rsidRPr="00D40FEB">
              <w:t>1</w:t>
            </w:r>
          </w:p>
        </w:tc>
      </w:tr>
      <w:tr w:rsidR="00CE2D21" w14:paraId="4A8486DF" w14:textId="77777777" w:rsidTr="00F43785">
        <w:trPr>
          <w:gridAfter w:val="1"/>
          <w:wAfter w:w="36" w:type="pct"/>
          <w:trHeight w:hRule="exact" w:val="720"/>
        </w:trPr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DECEF09" w14:textId="77777777" w:rsidR="00CE2D21" w:rsidRDefault="00CE2D21" w:rsidP="00CE2D21">
            <w:pPr>
              <w:pStyle w:val="Dates"/>
            </w:pPr>
          </w:p>
        </w:tc>
        <w:tc>
          <w:tcPr>
            <w:tcW w:w="708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59B189D" w14:textId="77777777" w:rsidR="00CE2D21" w:rsidRDefault="00CE2D21" w:rsidP="00CE2D21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A0C31E7" w14:textId="77777777" w:rsidR="00CE2D21" w:rsidRDefault="00CE2D21" w:rsidP="00CE2D21">
            <w:pPr>
              <w:pStyle w:val="Dates"/>
            </w:pPr>
          </w:p>
        </w:tc>
        <w:tc>
          <w:tcPr>
            <w:tcW w:w="709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0E32FDB" w14:textId="77777777" w:rsidR="00CE2D21" w:rsidRDefault="00CE2D21" w:rsidP="00CE2D21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6AF9C3A" w14:textId="77777777" w:rsidR="00CE2D21" w:rsidRDefault="00CE2D21" w:rsidP="00CE2D21">
            <w:pPr>
              <w:pStyle w:val="Dates"/>
            </w:pPr>
          </w:p>
        </w:tc>
        <w:tc>
          <w:tcPr>
            <w:tcW w:w="709" w:type="pct"/>
            <w:gridSpan w:val="5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A095BB3" w14:textId="77777777" w:rsidR="00CE2D21" w:rsidRDefault="00CE2D21" w:rsidP="00CE2D21">
            <w:pPr>
              <w:pStyle w:val="Dates"/>
            </w:pPr>
          </w:p>
        </w:tc>
        <w:tc>
          <w:tcPr>
            <w:tcW w:w="711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40FBAF7" w14:textId="77777777" w:rsidR="00CE2D21" w:rsidRDefault="00CE2D21" w:rsidP="00CE2D21">
            <w:pPr>
              <w:pStyle w:val="Dates"/>
            </w:pPr>
          </w:p>
        </w:tc>
      </w:tr>
      <w:tr w:rsidR="00CE2D21" w14:paraId="1A154A5F" w14:textId="77777777" w:rsidTr="00F43785">
        <w:trPr>
          <w:gridAfter w:val="1"/>
          <w:wAfter w:w="36" w:type="pct"/>
        </w:trPr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936FD7D" w14:textId="77777777" w:rsidR="00CE2D21" w:rsidRDefault="00CE2D21" w:rsidP="00CE2D21">
            <w:pPr>
              <w:pStyle w:val="Dates"/>
            </w:pPr>
            <w:r w:rsidRPr="00D40FEB">
              <w:t>2</w:t>
            </w:r>
          </w:p>
        </w:tc>
        <w:tc>
          <w:tcPr>
            <w:tcW w:w="708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2DA79481" w14:textId="77777777" w:rsidR="00CE2D21" w:rsidRDefault="00CE2D21" w:rsidP="00CE2D21">
            <w:pPr>
              <w:pStyle w:val="Dates"/>
            </w:pPr>
            <w:r w:rsidRPr="00D40FEB">
              <w:t>3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10F8E884" w14:textId="77777777" w:rsidR="00CE2D21" w:rsidRDefault="00CE2D21" w:rsidP="00CE2D21">
            <w:pPr>
              <w:pStyle w:val="Dates"/>
            </w:pPr>
            <w:r w:rsidRPr="00D40FEB">
              <w:t>4</w:t>
            </w:r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37FCC6A7" w14:textId="77777777" w:rsidR="00CE2D21" w:rsidRDefault="00CE2D21" w:rsidP="00CE2D21">
            <w:pPr>
              <w:pStyle w:val="Dates"/>
            </w:pPr>
            <w:r w:rsidRPr="00D40FEB">
              <w:t>5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775DBF12" w14:textId="77777777" w:rsidR="00CE2D21" w:rsidRDefault="00CE2D21" w:rsidP="00CE2D21">
            <w:pPr>
              <w:pStyle w:val="Dates"/>
            </w:pPr>
            <w:r w:rsidRPr="00D40FEB">
              <w:t>6</w:t>
            </w:r>
          </w:p>
        </w:tc>
        <w:tc>
          <w:tcPr>
            <w:tcW w:w="709" w:type="pct"/>
            <w:gridSpan w:val="5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6277FD8A" w14:textId="77777777" w:rsidR="00CE2D21" w:rsidRDefault="00CE2D21" w:rsidP="00CE2D21">
            <w:pPr>
              <w:pStyle w:val="Dates"/>
            </w:pPr>
            <w:r w:rsidRPr="00D40FEB">
              <w:t>7</w:t>
            </w:r>
          </w:p>
        </w:tc>
        <w:tc>
          <w:tcPr>
            <w:tcW w:w="711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30467578" w14:textId="77777777" w:rsidR="00CE2D21" w:rsidRDefault="00CE2D21" w:rsidP="00CE2D21">
            <w:pPr>
              <w:pStyle w:val="Dates"/>
            </w:pPr>
            <w:r w:rsidRPr="00D40FEB">
              <w:t>8</w:t>
            </w:r>
          </w:p>
        </w:tc>
      </w:tr>
      <w:tr w:rsidR="000671AB" w14:paraId="018E42CA" w14:textId="77777777" w:rsidTr="00F43785">
        <w:trPr>
          <w:gridAfter w:val="1"/>
          <w:wAfter w:w="36" w:type="pct"/>
          <w:trHeight w:hRule="exact" w:val="720"/>
        </w:trPr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3DD2E6D1" w14:textId="77777777" w:rsidR="000671AB" w:rsidRDefault="000671AB" w:rsidP="000671AB">
            <w:pPr>
              <w:pStyle w:val="Dates"/>
            </w:pPr>
          </w:p>
        </w:tc>
        <w:tc>
          <w:tcPr>
            <w:tcW w:w="708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EEDC4A1" w14:textId="77777777" w:rsidR="000671AB" w:rsidRDefault="000671AB" w:rsidP="000671AB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709122F9" w14:textId="77777777" w:rsidR="000671AB" w:rsidRPr="005B476F" w:rsidRDefault="000671AB" w:rsidP="000671AB">
            <w:pPr>
              <w:pStyle w:val="Dates"/>
              <w:jc w:val="center"/>
              <w:rPr>
                <w:bCs/>
              </w:rPr>
            </w:pPr>
            <w:r w:rsidRPr="005B476F">
              <w:rPr>
                <w:bCs/>
              </w:rPr>
              <w:t>CLASS DAY</w:t>
            </w:r>
          </w:p>
          <w:p w14:paraId="0AF79250" w14:textId="77777777" w:rsidR="000671AB" w:rsidRPr="005B476F" w:rsidRDefault="000671AB" w:rsidP="000671AB">
            <w:pPr>
              <w:pStyle w:val="Dates"/>
              <w:jc w:val="center"/>
              <w:rPr>
                <w:bCs/>
              </w:rPr>
            </w:pPr>
            <w:r w:rsidRPr="005B476F">
              <w:rPr>
                <w:bCs/>
              </w:rPr>
              <w:t>5:30PM to 8:00PM</w:t>
            </w:r>
          </w:p>
          <w:p w14:paraId="629D331F" w14:textId="77777777" w:rsidR="000671AB" w:rsidRPr="005B476F" w:rsidRDefault="000671AB" w:rsidP="000671AB">
            <w:pPr>
              <w:pStyle w:val="Dates"/>
              <w:rPr>
                <w:bCs/>
              </w:rPr>
            </w:pPr>
          </w:p>
        </w:tc>
        <w:tc>
          <w:tcPr>
            <w:tcW w:w="709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43BF15E9" w14:textId="77777777" w:rsidR="000671AB" w:rsidRPr="005B476F" w:rsidRDefault="000671AB" w:rsidP="000671AB">
            <w:pPr>
              <w:pStyle w:val="Dates"/>
              <w:rPr>
                <w:bCs/>
              </w:rPr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14B869D5" w14:textId="77777777" w:rsidR="000671AB" w:rsidRPr="005B476F" w:rsidRDefault="000671AB" w:rsidP="000671AB">
            <w:pPr>
              <w:pStyle w:val="Dates"/>
              <w:rPr>
                <w:bCs/>
              </w:rPr>
            </w:pPr>
          </w:p>
        </w:tc>
        <w:tc>
          <w:tcPr>
            <w:tcW w:w="709" w:type="pct"/>
            <w:gridSpan w:val="5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01C0D039" w14:textId="77777777" w:rsidR="000671AB" w:rsidRPr="005B476F" w:rsidRDefault="000671AB" w:rsidP="000671AB">
            <w:pPr>
              <w:pStyle w:val="Dates"/>
              <w:rPr>
                <w:bCs/>
              </w:rPr>
            </w:pPr>
          </w:p>
        </w:tc>
        <w:tc>
          <w:tcPr>
            <w:tcW w:w="711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438DB74" w14:textId="77777777" w:rsidR="000671AB" w:rsidRPr="005B476F" w:rsidRDefault="000671AB" w:rsidP="000671AB">
            <w:pPr>
              <w:pStyle w:val="Dates"/>
              <w:jc w:val="center"/>
              <w:rPr>
                <w:bCs/>
              </w:rPr>
            </w:pPr>
            <w:r w:rsidRPr="005B476F">
              <w:rPr>
                <w:bCs/>
              </w:rPr>
              <w:t>CLASS DAY</w:t>
            </w:r>
          </w:p>
          <w:p w14:paraId="5D00C4E4" w14:textId="2447DF36" w:rsidR="000671AB" w:rsidRPr="005B476F" w:rsidRDefault="000671AB" w:rsidP="000671AB">
            <w:pPr>
              <w:pStyle w:val="Dates"/>
              <w:rPr>
                <w:bCs/>
              </w:rPr>
            </w:pPr>
            <w:r w:rsidRPr="005B476F">
              <w:rPr>
                <w:bCs/>
              </w:rPr>
              <w:t>10:00AM TO 1:00PM</w:t>
            </w:r>
          </w:p>
        </w:tc>
      </w:tr>
      <w:tr w:rsidR="000671AB" w14:paraId="72A73AC0" w14:textId="77777777" w:rsidTr="00F43785">
        <w:trPr>
          <w:gridAfter w:val="1"/>
          <w:wAfter w:w="36" w:type="pct"/>
        </w:trPr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9A4EF56" w14:textId="77777777" w:rsidR="000671AB" w:rsidRDefault="000671AB" w:rsidP="000671AB">
            <w:pPr>
              <w:pStyle w:val="Dates"/>
            </w:pPr>
            <w:r w:rsidRPr="00D40FEB">
              <w:t>9</w:t>
            </w:r>
          </w:p>
        </w:tc>
        <w:tc>
          <w:tcPr>
            <w:tcW w:w="708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77E99AC" w14:textId="77777777" w:rsidR="000671AB" w:rsidRDefault="000671AB" w:rsidP="000671AB">
            <w:pPr>
              <w:pStyle w:val="Dates"/>
            </w:pPr>
            <w:r w:rsidRPr="00D40FEB">
              <w:t>10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EDA4236" w14:textId="77777777" w:rsidR="000671AB" w:rsidRDefault="000671AB" w:rsidP="000671AB">
            <w:pPr>
              <w:pStyle w:val="Dates"/>
            </w:pPr>
            <w:r w:rsidRPr="00D40FEB">
              <w:t>11</w:t>
            </w:r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62AEC96" w14:textId="77777777" w:rsidR="000671AB" w:rsidRDefault="000671AB" w:rsidP="000671AB">
            <w:pPr>
              <w:pStyle w:val="Dates"/>
            </w:pPr>
            <w:r w:rsidRPr="00D40FEB">
              <w:t>12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7C2D73D" w14:textId="77777777" w:rsidR="000671AB" w:rsidRDefault="000671AB" w:rsidP="000671AB">
            <w:pPr>
              <w:pStyle w:val="Dates"/>
            </w:pPr>
            <w:r w:rsidRPr="00D40FEB">
              <w:t>13</w:t>
            </w:r>
          </w:p>
        </w:tc>
        <w:tc>
          <w:tcPr>
            <w:tcW w:w="709" w:type="pct"/>
            <w:gridSpan w:val="5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8C80119" w14:textId="77777777" w:rsidR="000671AB" w:rsidRDefault="000671AB" w:rsidP="000671AB">
            <w:pPr>
              <w:pStyle w:val="Dates"/>
            </w:pPr>
            <w:r w:rsidRPr="00D40FEB">
              <w:t>14</w:t>
            </w:r>
          </w:p>
        </w:tc>
        <w:tc>
          <w:tcPr>
            <w:tcW w:w="711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BDEEFED" w14:textId="77777777" w:rsidR="000671AB" w:rsidRDefault="000671AB" w:rsidP="000671AB">
            <w:pPr>
              <w:pStyle w:val="Dates"/>
            </w:pPr>
            <w:r w:rsidRPr="00D40FEB">
              <w:t>15</w:t>
            </w:r>
          </w:p>
        </w:tc>
      </w:tr>
      <w:tr w:rsidR="000671AB" w14:paraId="23D5B33D" w14:textId="77777777" w:rsidTr="00F43785">
        <w:trPr>
          <w:gridAfter w:val="1"/>
          <w:wAfter w:w="36" w:type="pct"/>
          <w:trHeight w:hRule="exact" w:val="720"/>
        </w:trPr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485C7EC" w14:textId="77777777" w:rsidR="000671AB" w:rsidRDefault="000671AB" w:rsidP="000671AB">
            <w:pPr>
              <w:pStyle w:val="Dates"/>
            </w:pPr>
          </w:p>
        </w:tc>
        <w:tc>
          <w:tcPr>
            <w:tcW w:w="708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B535910" w14:textId="2E721A41" w:rsidR="000671AB" w:rsidRPr="005B476F" w:rsidRDefault="000671AB" w:rsidP="000671AB">
            <w:pPr>
              <w:pStyle w:val="Dates"/>
              <w:jc w:val="center"/>
            </w:pPr>
            <w:r w:rsidRPr="005B476F">
              <w:t>EXAMINATION WEEK</w:t>
            </w: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8C9AB8" w14:textId="683D7089" w:rsidR="000671AB" w:rsidRPr="005B476F" w:rsidRDefault="000671AB" w:rsidP="000671AB">
            <w:pPr>
              <w:pStyle w:val="Dates"/>
              <w:jc w:val="center"/>
            </w:pPr>
            <w:r w:rsidRPr="005B476F">
              <w:t>EXAMINATION WEEK</w:t>
            </w:r>
          </w:p>
        </w:tc>
        <w:tc>
          <w:tcPr>
            <w:tcW w:w="709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81871DD" w14:textId="575E97EE" w:rsidR="000671AB" w:rsidRPr="005B476F" w:rsidRDefault="000671AB" w:rsidP="000671AB">
            <w:pPr>
              <w:pStyle w:val="Dates"/>
              <w:jc w:val="center"/>
            </w:pPr>
            <w:r w:rsidRPr="005B476F">
              <w:t>EXAMINATION WEEK</w:t>
            </w: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CD51038" w14:textId="46109C09" w:rsidR="000671AB" w:rsidRPr="005B476F" w:rsidRDefault="000671AB" w:rsidP="000671AB">
            <w:pPr>
              <w:pStyle w:val="Dates"/>
              <w:jc w:val="center"/>
            </w:pPr>
            <w:r w:rsidRPr="005B476F">
              <w:t>EXAMINATION WEEK</w:t>
            </w:r>
          </w:p>
        </w:tc>
        <w:tc>
          <w:tcPr>
            <w:tcW w:w="709" w:type="pct"/>
            <w:gridSpan w:val="5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4DBDB28" w14:textId="7FB8A6AD" w:rsidR="000671AB" w:rsidRPr="005B476F" w:rsidRDefault="000671AB" w:rsidP="000671AB">
            <w:pPr>
              <w:pStyle w:val="Dates"/>
              <w:jc w:val="center"/>
            </w:pPr>
            <w:r w:rsidRPr="005B476F">
              <w:t>EXAMINATION WEEK</w:t>
            </w:r>
          </w:p>
        </w:tc>
        <w:tc>
          <w:tcPr>
            <w:tcW w:w="711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1736AD1" w14:textId="68DBC152" w:rsidR="000671AB" w:rsidRPr="005B476F" w:rsidRDefault="000671AB" w:rsidP="000671AB">
            <w:pPr>
              <w:pStyle w:val="Dates"/>
              <w:jc w:val="center"/>
            </w:pPr>
            <w:r w:rsidRPr="005B476F">
              <w:t>EXAMINATION WEEK</w:t>
            </w:r>
          </w:p>
        </w:tc>
      </w:tr>
      <w:tr w:rsidR="000671AB" w14:paraId="59B1B3AC" w14:textId="77777777" w:rsidTr="00F43785">
        <w:trPr>
          <w:gridAfter w:val="1"/>
          <w:wAfter w:w="36" w:type="pct"/>
        </w:trPr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849E06F" w14:textId="77777777" w:rsidR="000671AB" w:rsidRDefault="000671AB" w:rsidP="000671AB">
            <w:pPr>
              <w:pStyle w:val="Dates"/>
            </w:pPr>
            <w:r w:rsidRPr="00D40FEB">
              <w:t>16</w:t>
            </w:r>
          </w:p>
        </w:tc>
        <w:tc>
          <w:tcPr>
            <w:tcW w:w="708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2533E1C9" w14:textId="77777777" w:rsidR="000671AB" w:rsidRDefault="000671AB" w:rsidP="000671AB">
            <w:pPr>
              <w:pStyle w:val="Dates"/>
            </w:pPr>
            <w:r w:rsidRPr="00D40FEB">
              <w:t>17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2699F3B" w14:textId="77777777" w:rsidR="000671AB" w:rsidRDefault="000671AB" w:rsidP="000671AB">
            <w:pPr>
              <w:pStyle w:val="Dates"/>
            </w:pPr>
            <w:r w:rsidRPr="00D40FEB">
              <w:t>18</w:t>
            </w:r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390E71A7" w14:textId="77777777" w:rsidR="000671AB" w:rsidRDefault="000671AB" w:rsidP="000671AB">
            <w:pPr>
              <w:pStyle w:val="Dates"/>
            </w:pPr>
            <w:r w:rsidRPr="00D40FEB">
              <w:t>19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7A2AD7A0" w14:textId="77777777" w:rsidR="000671AB" w:rsidRDefault="000671AB" w:rsidP="000671AB">
            <w:pPr>
              <w:pStyle w:val="Dates"/>
            </w:pPr>
            <w:r w:rsidRPr="00D40FEB">
              <w:t>20</w:t>
            </w:r>
          </w:p>
        </w:tc>
        <w:tc>
          <w:tcPr>
            <w:tcW w:w="709" w:type="pct"/>
            <w:gridSpan w:val="5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89F0BA9" w14:textId="77777777" w:rsidR="000671AB" w:rsidRDefault="000671AB" w:rsidP="000671AB">
            <w:pPr>
              <w:pStyle w:val="Dates"/>
            </w:pPr>
            <w:r w:rsidRPr="00D40FEB">
              <w:t>21</w:t>
            </w:r>
          </w:p>
        </w:tc>
        <w:tc>
          <w:tcPr>
            <w:tcW w:w="711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688F3A05" w14:textId="77777777" w:rsidR="000671AB" w:rsidRDefault="000671AB" w:rsidP="000671AB">
            <w:pPr>
              <w:pStyle w:val="Dates"/>
            </w:pPr>
            <w:r w:rsidRPr="00D40FEB">
              <w:t>22</w:t>
            </w:r>
          </w:p>
        </w:tc>
      </w:tr>
      <w:tr w:rsidR="000671AB" w14:paraId="73D98572" w14:textId="77777777" w:rsidTr="00F43785">
        <w:trPr>
          <w:gridAfter w:val="1"/>
          <w:wAfter w:w="36" w:type="pct"/>
          <w:trHeight w:hRule="exact" w:val="720"/>
        </w:trPr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1146AFDE" w14:textId="77777777" w:rsidR="000671AB" w:rsidRDefault="000671AB" w:rsidP="000671AB">
            <w:pPr>
              <w:pStyle w:val="Dates"/>
            </w:pPr>
          </w:p>
        </w:tc>
        <w:tc>
          <w:tcPr>
            <w:tcW w:w="708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FD59E14" w14:textId="77777777" w:rsidR="000671AB" w:rsidRDefault="000671AB" w:rsidP="000671AB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DB2E8CE" w14:textId="77777777" w:rsidR="000671AB" w:rsidRPr="005B476F" w:rsidRDefault="000671AB" w:rsidP="000671AB">
            <w:pPr>
              <w:pStyle w:val="Dates"/>
              <w:jc w:val="center"/>
              <w:rPr>
                <w:bCs/>
              </w:rPr>
            </w:pPr>
            <w:r w:rsidRPr="005B476F">
              <w:rPr>
                <w:bCs/>
              </w:rPr>
              <w:t>CLASS DAY</w:t>
            </w:r>
          </w:p>
          <w:p w14:paraId="339A1A74" w14:textId="77777777" w:rsidR="000671AB" w:rsidRPr="005B476F" w:rsidRDefault="000671AB" w:rsidP="000671AB">
            <w:pPr>
              <w:pStyle w:val="Dates"/>
              <w:jc w:val="center"/>
              <w:rPr>
                <w:bCs/>
              </w:rPr>
            </w:pPr>
            <w:r w:rsidRPr="005B476F">
              <w:rPr>
                <w:bCs/>
              </w:rPr>
              <w:t>5:30PM to 8:00PM</w:t>
            </w:r>
          </w:p>
          <w:p w14:paraId="211E5B94" w14:textId="77777777" w:rsidR="000671AB" w:rsidRPr="005B476F" w:rsidRDefault="000671AB" w:rsidP="000671AB">
            <w:pPr>
              <w:pStyle w:val="Dates"/>
              <w:rPr>
                <w:bCs/>
              </w:rPr>
            </w:pPr>
          </w:p>
        </w:tc>
        <w:tc>
          <w:tcPr>
            <w:tcW w:w="709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24AC0F57" w14:textId="77777777" w:rsidR="000671AB" w:rsidRDefault="000671AB" w:rsidP="000671AB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77D53686" w14:textId="77777777" w:rsidR="000671AB" w:rsidRDefault="000671AB" w:rsidP="000671AB">
            <w:pPr>
              <w:pStyle w:val="Dates"/>
            </w:pPr>
          </w:p>
        </w:tc>
        <w:tc>
          <w:tcPr>
            <w:tcW w:w="709" w:type="pct"/>
            <w:gridSpan w:val="5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49999C2E" w14:textId="77777777" w:rsidR="000671AB" w:rsidRDefault="000671AB" w:rsidP="000671AB">
            <w:pPr>
              <w:pStyle w:val="Dates"/>
            </w:pPr>
          </w:p>
        </w:tc>
        <w:tc>
          <w:tcPr>
            <w:tcW w:w="711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03767065" w14:textId="77777777" w:rsidR="000671AB" w:rsidRPr="005B476F" w:rsidRDefault="000671AB" w:rsidP="000671AB">
            <w:pPr>
              <w:pStyle w:val="Dates"/>
              <w:jc w:val="center"/>
            </w:pPr>
            <w:r w:rsidRPr="005B476F">
              <w:t>CLASS DAY</w:t>
            </w:r>
          </w:p>
          <w:p w14:paraId="250960F6" w14:textId="4FD86353" w:rsidR="000671AB" w:rsidRPr="005B476F" w:rsidRDefault="000671AB" w:rsidP="000671AB">
            <w:pPr>
              <w:pStyle w:val="Dates"/>
            </w:pPr>
            <w:r w:rsidRPr="005B476F">
              <w:t xml:space="preserve">10:00AM TO 1:00PM </w:t>
            </w:r>
          </w:p>
        </w:tc>
      </w:tr>
      <w:tr w:rsidR="000671AB" w14:paraId="135ED9BC" w14:textId="77777777" w:rsidTr="00F43785">
        <w:trPr>
          <w:gridAfter w:val="1"/>
          <w:wAfter w:w="36" w:type="pct"/>
        </w:trPr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AE15C93" w14:textId="77777777" w:rsidR="000671AB" w:rsidRDefault="000671AB" w:rsidP="000671AB">
            <w:pPr>
              <w:pStyle w:val="Dates"/>
            </w:pPr>
            <w:r w:rsidRPr="00D40FEB">
              <w:t>23</w:t>
            </w:r>
          </w:p>
        </w:tc>
        <w:tc>
          <w:tcPr>
            <w:tcW w:w="708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2A95E7A" w14:textId="77777777" w:rsidR="000671AB" w:rsidRDefault="000671AB" w:rsidP="000671AB">
            <w:pPr>
              <w:pStyle w:val="Dates"/>
            </w:pPr>
            <w:r w:rsidRPr="00D40FEB">
              <w:t>24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69A3787" w14:textId="77777777" w:rsidR="000671AB" w:rsidRPr="005B476F" w:rsidRDefault="000671AB" w:rsidP="000671AB">
            <w:pPr>
              <w:pStyle w:val="Dates"/>
              <w:rPr>
                <w:bCs/>
              </w:rPr>
            </w:pPr>
            <w:r w:rsidRPr="005B476F">
              <w:rPr>
                <w:bCs/>
              </w:rPr>
              <w:t>25</w:t>
            </w:r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550FB48" w14:textId="77777777" w:rsidR="000671AB" w:rsidRDefault="000671AB" w:rsidP="000671AB">
            <w:pPr>
              <w:pStyle w:val="Dates"/>
            </w:pPr>
            <w:r w:rsidRPr="00D40FEB">
              <w:t>26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EC4A657" w14:textId="77777777" w:rsidR="000671AB" w:rsidRDefault="000671AB" w:rsidP="000671AB">
            <w:pPr>
              <w:pStyle w:val="Dates"/>
            </w:pPr>
            <w:r w:rsidRPr="00D40FEB">
              <w:t>27</w:t>
            </w:r>
          </w:p>
        </w:tc>
        <w:tc>
          <w:tcPr>
            <w:tcW w:w="709" w:type="pct"/>
            <w:gridSpan w:val="5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92E1F63" w14:textId="77777777" w:rsidR="000671AB" w:rsidRDefault="000671AB" w:rsidP="000671AB">
            <w:pPr>
              <w:pStyle w:val="Dates"/>
            </w:pPr>
            <w:r w:rsidRPr="00D40FEB">
              <w:t>28</w:t>
            </w:r>
          </w:p>
        </w:tc>
        <w:tc>
          <w:tcPr>
            <w:tcW w:w="711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976F340" w14:textId="77777777" w:rsidR="000671AB" w:rsidRPr="005B476F" w:rsidRDefault="000671AB" w:rsidP="000671AB">
            <w:pPr>
              <w:pStyle w:val="Dates"/>
            </w:pPr>
            <w:r w:rsidRPr="005B476F">
              <w:t>29</w:t>
            </w:r>
          </w:p>
        </w:tc>
      </w:tr>
      <w:tr w:rsidR="000671AB" w14:paraId="0BDDFE1E" w14:textId="77777777" w:rsidTr="00F43785">
        <w:trPr>
          <w:gridAfter w:val="1"/>
          <w:wAfter w:w="36" w:type="pct"/>
          <w:trHeight w:hRule="exact" w:val="720"/>
        </w:trPr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8D3C1F6" w14:textId="77777777" w:rsidR="000671AB" w:rsidRDefault="000671AB" w:rsidP="000671AB">
            <w:pPr>
              <w:pStyle w:val="Dates"/>
            </w:pPr>
          </w:p>
        </w:tc>
        <w:tc>
          <w:tcPr>
            <w:tcW w:w="708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EC4CAD7" w14:textId="77777777" w:rsidR="000671AB" w:rsidRDefault="000671AB" w:rsidP="000671AB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4D8A9AE" w14:textId="77777777" w:rsidR="000671AB" w:rsidRPr="005B476F" w:rsidRDefault="000671AB" w:rsidP="000671AB">
            <w:pPr>
              <w:pStyle w:val="Dates"/>
              <w:jc w:val="center"/>
              <w:rPr>
                <w:bCs/>
              </w:rPr>
            </w:pPr>
            <w:r w:rsidRPr="005B476F">
              <w:rPr>
                <w:bCs/>
              </w:rPr>
              <w:t>CLASS DAY</w:t>
            </w:r>
          </w:p>
          <w:p w14:paraId="36F25E44" w14:textId="77777777" w:rsidR="000671AB" w:rsidRPr="005B476F" w:rsidRDefault="000671AB" w:rsidP="000671AB">
            <w:pPr>
              <w:pStyle w:val="Dates"/>
              <w:jc w:val="center"/>
              <w:rPr>
                <w:bCs/>
              </w:rPr>
            </w:pPr>
            <w:r w:rsidRPr="005B476F">
              <w:rPr>
                <w:bCs/>
              </w:rPr>
              <w:t>5:30PM to 8:00PM</w:t>
            </w:r>
          </w:p>
          <w:p w14:paraId="35715EF1" w14:textId="200181AE" w:rsidR="000671AB" w:rsidRPr="005B476F" w:rsidRDefault="000671AB" w:rsidP="000671AB">
            <w:pPr>
              <w:pStyle w:val="Dates"/>
              <w:jc w:val="center"/>
              <w:rPr>
                <w:bCs/>
              </w:rPr>
            </w:pPr>
            <w:r w:rsidRPr="005B476F">
              <w:rPr>
                <w:bCs/>
              </w:rPr>
              <w:t>DAY</w:t>
            </w:r>
          </w:p>
          <w:p w14:paraId="59540244" w14:textId="77777777" w:rsidR="000671AB" w:rsidRPr="005B476F" w:rsidRDefault="000671AB" w:rsidP="000671AB">
            <w:pPr>
              <w:pStyle w:val="Dates"/>
              <w:jc w:val="center"/>
              <w:rPr>
                <w:bCs/>
              </w:rPr>
            </w:pPr>
            <w:r w:rsidRPr="005B476F">
              <w:rPr>
                <w:bCs/>
              </w:rPr>
              <w:t>5:30PM to 8:00PM</w:t>
            </w:r>
          </w:p>
          <w:p w14:paraId="4EA67717" w14:textId="77777777" w:rsidR="000671AB" w:rsidRPr="005B476F" w:rsidRDefault="000671AB" w:rsidP="000671AB">
            <w:pPr>
              <w:pStyle w:val="Dates"/>
              <w:rPr>
                <w:bCs/>
              </w:rPr>
            </w:pPr>
          </w:p>
        </w:tc>
        <w:tc>
          <w:tcPr>
            <w:tcW w:w="709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3339727" w14:textId="77777777" w:rsidR="000671AB" w:rsidRDefault="000671AB" w:rsidP="000671AB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D3A9F4A" w14:textId="77777777" w:rsidR="000671AB" w:rsidRDefault="000671AB" w:rsidP="000671AB">
            <w:pPr>
              <w:pStyle w:val="Dates"/>
            </w:pPr>
          </w:p>
        </w:tc>
        <w:tc>
          <w:tcPr>
            <w:tcW w:w="709" w:type="pct"/>
            <w:gridSpan w:val="5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CFDB7D7" w14:textId="77777777" w:rsidR="000671AB" w:rsidRDefault="000671AB" w:rsidP="000671AB">
            <w:pPr>
              <w:pStyle w:val="Dates"/>
            </w:pPr>
          </w:p>
        </w:tc>
        <w:tc>
          <w:tcPr>
            <w:tcW w:w="711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5C1BED5" w14:textId="77777777" w:rsidR="000671AB" w:rsidRPr="005B476F" w:rsidRDefault="000671AB" w:rsidP="000671AB">
            <w:pPr>
              <w:pStyle w:val="Dates"/>
              <w:jc w:val="center"/>
            </w:pPr>
            <w:r w:rsidRPr="005B476F">
              <w:t>CLASS DAY</w:t>
            </w:r>
          </w:p>
          <w:p w14:paraId="0C82AAC5" w14:textId="14C2BBDC" w:rsidR="000671AB" w:rsidRPr="005B476F" w:rsidRDefault="000671AB" w:rsidP="000671AB">
            <w:pPr>
              <w:pStyle w:val="Dates"/>
            </w:pPr>
            <w:r w:rsidRPr="005B476F">
              <w:t>10:00AM TO 1:00PM</w:t>
            </w:r>
          </w:p>
        </w:tc>
      </w:tr>
      <w:tr w:rsidR="000671AB" w14:paraId="332ABC0E" w14:textId="77777777" w:rsidTr="00F43785">
        <w:trPr>
          <w:gridAfter w:val="1"/>
          <w:wAfter w:w="36" w:type="pct"/>
        </w:trPr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E6A815D" w14:textId="77777777" w:rsidR="000671AB" w:rsidRDefault="000671AB" w:rsidP="000671AB">
            <w:pPr>
              <w:pStyle w:val="Dates"/>
            </w:pPr>
            <w:r w:rsidRPr="00D40FEB">
              <w:t>30</w:t>
            </w:r>
          </w:p>
        </w:tc>
        <w:tc>
          <w:tcPr>
            <w:tcW w:w="708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36F1BD07" w14:textId="77777777" w:rsidR="000671AB" w:rsidRDefault="000671AB" w:rsidP="000671AB">
            <w:pPr>
              <w:pStyle w:val="Dates"/>
            </w:pPr>
            <w:r w:rsidRPr="00D40FEB">
              <w:t>31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72ED9320" w14:textId="77777777" w:rsidR="000671AB" w:rsidRDefault="000671AB" w:rsidP="000671AB">
            <w:pPr>
              <w:pStyle w:val="Dates"/>
            </w:pPr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1F322DCF" w14:textId="77777777" w:rsidR="000671AB" w:rsidRDefault="000671AB" w:rsidP="000671AB">
            <w:pPr>
              <w:pStyle w:val="Dates"/>
            </w:pP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6314295A" w14:textId="77777777" w:rsidR="000671AB" w:rsidRDefault="000671AB" w:rsidP="000671AB">
            <w:pPr>
              <w:pStyle w:val="Dates"/>
            </w:pPr>
          </w:p>
        </w:tc>
        <w:tc>
          <w:tcPr>
            <w:tcW w:w="709" w:type="pct"/>
            <w:gridSpan w:val="5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178342A8" w14:textId="77777777" w:rsidR="000671AB" w:rsidRDefault="000671AB" w:rsidP="000671AB">
            <w:pPr>
              <w:pStyle w:val="Dates"/>
            </w:pPr>
          </w:p>
        </w:tc>
        <w:tc>
          <w:tcPr>
            <w:tcW w:w="711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21A0DC28" w14:textId="77777777" w:rsidR="000671AB" w:rsidRDefault="000671AB" w:rsidP="000671AB">
            <w:pPr>
              <w:pStyle w:val="Dates"/>
            </w:pPr>
          </w:p>
        </w:tc>
      </w:tr>
      <w:tr w:rsidR="000671AB" w14:paraId="675FC89C" w14:textId="77777777" w:rsidTr="00F43785">
        <w:trPr>
          <w:gridAfter w:val="1"/>
          <w:wAfter w:w="36" w:type="pct"/>
          <w:trHeight w:hRule="exact" w:val="720"/>
        </w:trPr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097D308B" w14:textId="77777777" w:rsidR="000671AB" w:rsidRDefault="000671AB" w:rsidP="000671AB">
            <w:pPr>
              <w:pStyle w:val="Dates"/>
            </w:pPr>
          </w:p>
        </w:tc>
        <w:tc>
          <w:tcPr>
            <w:tcW w:w="708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22BBF49A" w14:textId="77777777" w:rsidR="000671AB" w:rsidRDefault="000671AB" w:rsidP="000671AB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1FA382F3" w14:textId="77777777" w:rsidR="000671AB" w:rsidRDefault="000671AB" w:rsidP="000671AB">
            <w:pPr>
              <w:pStyle w:val="Dates"/>
            </w:pPr>
          </w:p>
        </w:tc>
        <w:tc>
          <w:tcPr>
            <w:tcW w:w="709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EE3774C" w14:textId="77777777" w:rsidR="000671AB" w:rsidRDefault="000671AB" w:rsidP="000671AB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7648256" w14:textId="77777777" w:rsidR="000671AB" w:rsidRDefault="000671AB" w:rsidP="000671AB">
            <w:pPr>
              <w:pStyle w:val="Dates"/>
            </w:pPr>
          </w:p>
        </w:tc>
        <w:tc>
          <w:tcPr>
            <w:tcW w:w="709" w:type="pct"/>
            <w:gridSpan w:val="5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45E91461" w14:textId="77777777" w:rsidR="000671AB" w:rsidRDefault="000671AB" w:rsidP="000671AB">
            <w:pPr>
              <w:pStyle w:val="Dates"/>
            </w:pPr>
          </w:p>
        </w:tc>
        <w:tc>
          <w:tcPr>
            <w:tcW w:w="711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19BF9FBD" w14:textId="5CD8FFA7" w:rsidR="000671AB" w:rsidRDefault="000671AB" w:rsidP="000671AB">
            <w:pPr>
              <w:pStyle w:val="Dates"/>
            </w:pPr>
          </w:p>
        </w:tc>
      </w:tr>
      <w:tr w:rsidR="000671AB" w14:paraId="06BFE9F0" w14:textId="77777777" w:rsidTr="00C0767A">
        <w:trPr>
          <w:gridAfter w:val="1"/>
          <w:wAfter w:w="36" w:type="pct"/>
          <w:trHeight w:hRule="exact" w:val="191"/>
        </w:trPr>
        <w:tc>
          <w:tcPr>
            <w:tcW w:w="1302" w:type="pct"/>
            <w:gridSpan w:val="2"/>
            <w:tcBorders>
              <w:top w:val="single" w:sz="8" w:space="0" w:color="BFBFBF" w:themeColor="background1" w:themeShade="BF"/>
            </w:tcBorders>
          </w:tcPr>
          <w:p w14:paraId="609FF64A" w14:textId="77777777" w:rsidR="000671AB" w:rsidRDefault="000671AB" w:rsidP="000671AB"/>
        </w:tc>
        <w:tc>
          <w:tcPr>
            <w:tcW w:w="1203" w:type="pct"/>
            <w:gridSpan w:val="4"/>
            <w:tcBorders>
              <w:top w:val="single" w:sz="8" w:space="0" w:color="BFBFBF" w:themeColor="background1" w:themeShade="BF"/>
            </w:tcBorders>
          </w:tcPr>
          <w:p w14:paraId="73B86B1E" w14:textId="77777777" w:rsidR="000671AB" w:rsidRDefault="000671AB" w:rsidP="000671AB"/>
        </w:tc>
        <w:tc>
          <w:tcPr>
            <w:tcW w:w="1301" w:type="pct"/>
            <w:gridSpan w:val="5"/>
            <w:tcBorders>
              <w:top w:val="single" w:sz="8" w:space="0" w:color="BFBFBF" w:themeColor="background1" w:themeShade="BF"/>
            </w:tcBorders>
          </w:tcPr>
          <w:p w14:paraId="04F24FDE" w14:textId="77777777" w:rsidR="000671AB" w:rsidRDefault="000671AB" w:rsidP="000671AB"/>
        </w:tc>
        <w:tc>
          <w:tcPr>
            <w:tcW w:w="1158" w:type="pct"/>
            <w:gridSpan w:val="4"/>
            <w:tcBorders>
              <w:top w:val="single" w:sz="8" w:space="0" w:color="BFBFBF" w:themeColor="background1" w:themeShade="BF"/>
            </w:tcBorders>
          </w:tcPr>
          <w:p w14:paraId="5EEEB5C3" w14:textId="77777777" w:rsidR="000671AB" w:rsidRDefault="000671AB" w:rsidP="000671AB"/>
        </w:tc>
      </w:tr>
      <w:tr w:rsidR="000671AB" w14:paraId="748E4ECE" w14:textId="77777777" w:rsidTr="00C0767A">
        <w:trPr>
          <w:trHeight w:hRule="exact" w:val="1584"/>
        </w:trPr>
        <w:tc>
          <w:tcPr>
            <w:tcW w:w="1339" w:type="pct"/>
            <w:gridSpan w:val="3"/>
          </w:tcPr>
          <w:p w14:paraId="0B7E457A" w14:textId="35A03E6E" w:rsidR="000671AB" w:rsidRDefault="000671AB" w:rsidP="000671AB">
            <w:pPr>
              <w:pStyle w:val="Heading1"/>
            </w:pPr>
          </w:p>
        </w:tc>
        <w:tc>
          <w:tcPr>
            <w:tcW w:w="1220" w:type="pct"/>
            <w:gridSpan w:val="4"/>
          </w:tcPr>
          <w:p w14:paraId="493F5A38" w14:textId="7842CC30" w:rsidR="000671AB" w:rsidRDefault="000671AB" w:rsidP="000671AB"/>
        </w:tc>
        <w:tc>
          <w:tcPr>
            <w:tcW w:w="1220" w:type="pct"/>
            <w:gridSpan w:val="3"/>
          </w:tcPr>
          <w:p w14:paraId="094E544F" w14:textId="0C8C2A63" w:rsidR="000671AB" w:rsidRDefault="000671AB" w:rsidP="000671AB"/>
        </w:tc>
        <w:tc>
          <w:tcPr>
            <w:tcW w:w="1221" w:type="pct"/>
            <w:gridSpan w:val="6"/>
          </w:tcPr>
          <w:p w14:paraId="642EDAD7" w14:textId="3B0A131E" w:rsidR="000671AB" w:rsidRDefault="000671AB" w:rsidP="000671AB"/>
        </w:tc>
      </w:tr>
    </w:tbl>
    <w:p w14:paraId="127239D6" w14:textId="77777777" w:rsidR="0076400B" w:rsidRDefault="0076400B" w:rsidP="0076400B">
      <w:pPr>
        <w:sectPr w:rsidR="0076400B" w:rsidSect="00347906">
          <w:pgSz w:w="15840" w:h="12240" w:orient="landscape" w:code="1"/>
          <w:pgMar w:top="504" w:right="720" w:bottom="0" w:left="720" w:header="576" w:footer="576" w:gutter="0"/>
          <w:cols w:space="720"/>
          <w:docGrid w:linePitch="360"/>
        </w:sectPr>
      </w:pPr>
    </w:p>
    <w:tbl>
      <w:tblPr>
        <w:tblW w:w="5039" w:type="pct"/>
        <w:tblLook w:val="0600" w:firstRow="0" w:lastRow="0" w:firstColumn="0" w:lastColumn="0" w:noHBand="1" w:noVBand="1"/>
        <w:tblCaption w:val="Layout table"/>
      </w:tblPr>
      <w:tblGrid>
        <w:gridCol w:w="2056"/>
        <w:gridCol w:w="1442"/>
        <w:gridCol w:w="389"/>
        <w:gridCol w:w="226"/>
        <w:gridCol w:w="2058"/>
        <w:gridCol w:w="1103"/>
        <w:gridCol w:w="154"/>
        <w:gridCol w:w="801"/>
        <w:gridCol w:w="2058"/>
        <w:gridCol w:w="682"/>
        <w:gridCol w:w="81"/>
        <w:gridCol w:w="650"/>
        <w:gridCol w:w="241"/>
        <w:gridCol w:w="403"/>
        <w:gridCol w:w="2064"/>
        <w:gridCol w:w="104"/>
      </w:tblGrid>
      <w:tr w:rsidR="0076400B" w14:paraId="5C708BA9" w14:textId="77777777" w:rsidTr="00C0767A">
        <w:trPr>
          <w:gridAfter w:val="1"/>
          <w:wAfter w:w="36" w:type="pct"/>
        </w:trPr>
        <w:tc>
          <w:tcPr>
            <w:tcW w:w="4031" w:type="pct"/>
            <w:gridSpan w:val="12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14:paraId="43218A1A" w14:textId="77777777" w:rsidR="0076400B" w:rsidRDefault="0076400B" w:rsidP="000E7125">
            <w:pPr>
              <w:pStyle w:val="Month"/>
              <w:jc w:val="right"/>
            </w:pPr>
            <w:r>
              <w:lastRenderedPageBreak/>
              <w:t>April</w:t>
            </w:r>
          </w:p>
        </w:tc>
        <w:tc>
          <w:tcPr>
            <w:tcW w:w="933" w:type="pct"/>
            <w:gridSpan w:val="3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14:paraId="78BBEC98" w14:textId="77777777" w:rsidR="0076400B" w:rsidRDefault="00CE2D21" w:rsidP="000E7125">
            <w:pPr>
              <w:pStyle w:val="Year"/>
              <w:jc w:val="right"/>
            </w:pPr>
            <w:r>
              <w:t>2025</w:t>
            </w:r>
          </w:p>
        </w:tc>
      </w:tr>
      <w:tr w:rsidR="0076400B" w14:paraId="46210CE8" w14:textId="77777777" w:rsidTr="00C0767A">
        <w:trPr>
          <w:gridAfter w:val="1"/>
          <w:wAfter w:w="36" w:type="pct"/>
        </w:trPr>
        <w:tc>
          <w:tcPr>
            <w:tcW w:w="4114" w:type="pct"/>
            <w:gridSpan w:val="13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14:paraId="64AAC9C1" w14:textId="77777777" w:rsidR="0076400B" w:rsidRDefault="0076400B" w:rsidP="00174DB7">
            <w:pPr>
              <w:pStyle w:val="NoSpacing"/>
            </w:pPr>
          </w:p>
        </w:tc>
        <w:tc>
          <w:tcPr>
            <w:tcW w:w="850" w:type="pct"/>
            <w:gridSpan w:val="2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14:paraId="070AD885" w14:textId="77777777" w:rsidR="0076400B" w:rsidRDefault="0076400B" w:rsidP="00174DB7">
            <w:pPr>
              <w:pStyle w:val="NoSpacing"/>
            </w:pPr>
          </w:p>
        </w:tc>
      </w:tr>
      <w:tr w:rsidR="00C0767A" w14:paraId="73D1DA02" w14:textId="77777777" w:rsidTr="00546E5E">
        <w:trPr>
          <w:gridAfter w:val="1"/>
          <w:wAfter w:w="36" w:type="pct"/>
        </w:trPr>
        <w:tc>
          <w:tcPr>
            <w:tcW w:w="708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595959" w:themeFill="text1" w:themeFillTint="A6"/>
          </w:tcPr>
          <w:p w14:paraId="7CF8E8A9" w14:textId="77777777" w:rsidR="00C0767A" w:rsidRDefault="004D56F7" w:rsidP="00C0767A">
            <w:pPr>
              <w:pStyle w:val="Days"/>
            </w:pPr>
            <w:sdt>
              <w:sdtPr>
                <w:id w:val="-1553761721"/>
                <w:placeholder>
                  <w:docPart w:val="9213F419160E4EEB86C65A5895475BCF"/>
                </w:placeholder>
                <w:temporary/>
                <w:showingPlcHdr/>
                <w15:appearance w15:val="hidden"/>
              </w:sdtPr>
              <w:sdtEndPr/>
              <w:sdtContent>
                <w:r w:rsidR="00C0767A">
                  <w:t>Sunday</w:t>
                </w:r>
              </w:sdtContent>
            </w:sdt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26BA6" w:themeFill="text2" w:themeFillShade="BF"/>
          </w:tcPr>
          <w:p w14:paraId="74028710" w14:textId="77777777" w:rsidR="00C0767A" w:rsidRDefault="004D56F7" w:rsidP="00C0767A">
            <w:pPr>
              <w:pStyle w:val="Days"/>
            </w:pPr>
            <w:sdt>
              <w:sdtPr>
                <w:id w:val="1251081738"/>
                <w:placeholder>
                  <w:docPart w:val="E29296E8F43843279FACBD0244F411A9"/>
                </w:placeholder>
                <w:temporary/>
                <w:showingPlcHdr/>
                <w15:appearance w15:val="hidden"/>
              </w:sdtPr>
              <w:sdtEndPr/>
              <w:sdtContent>
                <w:r w:rsidR="00C0767A">
                  <w:t>Monday</w:t>
                </w:r>
              </w:sdtContent>
            </w:sdt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26BA6" w:themeFill="text2" w:themeFillShade="BF"/>
          </w:tcPr>
          <w:p w14:paraId="200471C4" w14:textId="77777777" w:rsidR="00C0767A" w:rsidRDefault="004D56F7" w:rsidP="00C0767A">
            <w:pPr>
              <w:pStyle w:val="Days"/>
            </w:pPr>
            <w:sdt>
              <w:sdtPr>
                <w:id w:val="902867685"/>
                <w:placeholder>
                  <w:docPart w:val="748C9ACC403E46248821A98B6367DDD3"/>
                </w:placeholder>
                <w:temporary/>
                <w:showingPlcHdr/>
                <w15:appearance w15:val="hidden"/>
              </w:sdtPr>
              <w:sdtEndPr/>
              <w:sdtContent>
                <w:r w:rsidR="00C0767A">
                  <w:t>Tuesday</w:t>
                </w:r>
              </w:sdtContent>
            </w:sdt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26BA6" w:themeFill="text2" w:themeFillShade="BF"/>
          </w:tcPr>
          <w:p w14:paraId="658D36E8" w14:textId="77777777" w:rsidR="00C0767A" w:rsidRDefault="004D56F7" w:rsidP="00C0767A">
            <w:pPr>
              <w:pStyle w:val="Days"/>
            </w:pPr>
            <w:sdt>
              <w:sdtPr>
                <w:id w:val="1878502411"/>
                <w:placeholder>
                  <w:docPart w:val="F3C83FBC9C464C98AE9089F11E9D59C5"/>
                </w:placeholder>
                <w:temporary/>
                <w:showingPlcHdr/>
                <w15:appearance w15:val="hidden"/>
              </w:sdtPr>
              <w:sdtEndPr/>
              <w:sdtContent>
                <w:r w:rsidR="00C0767A">
                  <w:t>Wednesday</w:t>
                </w:r>
              </w:sdtContent>
            </w:sdt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26BA6" w:themeFill="text2" w:themeFillShade="BF"/>
          </w:tcPr>
          <w:p w14:paraId="75803FCA" w14:textId="77777777" w:rsidR="00C0767A" w:rsidRDefault="004D56F7" w:rsidP="00C0767A">
            <w:pPr>
              <w:pStyle w:val="Days"/>
            </w:pPr>
            <w:sdt>
              <w:sdtPr>
                <w:id w:val="1940021769"/>
                <w:placeholder>
                  <w:docPart w:val="2E8CA089A663404989DF521EB2CA06A3"/>
                </w:placeholder>
                <w:temporary/>
                <w:showingPlcHdr/>
                <w15:appearance w15:val="hidden"/>
              </w:sdtPr>
              <w:sdtEndPr/>
              <w:sdtContent>
                <w:r w:rsidR="00C0767A">
                  <w:t>Thursday</w:t>
                </w:r>
              </w:sdtContent>
            </w:sdt>
          </w:p>
        </w:tc>
        <w:tc>
          <w:tcPr>
            <w:tcW w:w="709" w:type="pct"/>
            <w:gridSpan w:val="5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26BA6" w:themeFill="text2" w:themeFillShade="BF"/>
          </w:tcPr>
          <w:p w14:paraId="541C1C98" w14:textId="77777777" w:rsidR="00C0767A" w:rsidRDefault="004D56F7" w:rsidP="00C0767A">
            <w:pPr>
              <w:pStyle w:val="Days"/>
            </w:pPr>
            <w:sdt>
              <w:sdtPr>
                <w:id w:val="1389991667"/>
                <w:placeholder>
                  <w:docPart w:val="43723BE5FD2648CCB75579D3EBFB8FE8"/>
                </w:placeholder>
                <w:temporary/>
                <w:showingPlcHdr/>
                <w15:appearance w15:val="hidden"/>
              </w:sdtPr>
              <w:sdtEndPr/>
              <w:sdtContent>
                <w:r w:rsidR="00C0767A">
                  <w:t>Friday</w:t>
                </w:r>
              </w:sdtContent>
            </w:sdt>
          </w:p>
        </w:tc>
        <w:tc>
          <w:tcPr>
            <w:tcW w:w="711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595959" w:themeFill="text1" w:themeFillTint="A6"/>
          </w:tcPr>
          <w:p w14:paraId="5581E8EE" w14:textId="77777777" w:rsidR="00C0767A" w:rsidRDefault="004D56F7" w:rsidP="00C0767A">
            <w:pPr>
              <w:pStyle w:val="Days"/>
            </w:pPr>
            <w:sdt>
              <w:sdtPr>
                <w:id w:val="1183400956"/>
                <w:placeholder>
                  <w:docPart w:val="00CD9209EA394F5D81F534183126005E"/>
                </w:placeholder>
                <w:temporary/>
                <w:showingPlcHdr/>
                <w15:appearance w15:val="hidden"/>
              </w:sdtPr>
              <w:sdtEndPr/>
              <w:sdtContent>
                <w:r w:rsidR="00C0767A">
                  <w:t>Saturday</w:t>
                </w:r>
              </w:sdtContent>
            </w:sdt>
          </w:p>
        </w:tc>
      </w:tr>
      <w:tr w:rsidR="00CE2D21" w14:paraId="089F3E03" w14:textId="77777777" w:rsidTr="00F43785">
        <w:trPr>
          <w:gridAfter w:val="1"/>
          <w:wAfter w:w="36" w:type="pct"/>
        </w:trPr>
        <w:tc>
          <w:tcPr>
            <w:tcW w:w="708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4A57FFA" w14:textId="77777777" w:rsidR="00CE2D21" w:rsidRDefault="00CE2D21" w:rsidP="00CE2D21">
            <w:pPr>
              <w:pStyle w:val="Dates"/>
            </w:pPr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C2B8065" w14:textId="77777777" w:rsidR="00CE2D21" w:rsidRDefault="00CE2D21" w:rsidP="00CE2D21">
            <w:pPr>
              <w:pStyle w:val="Dates"/>
            </w:pP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E99614" w14:textId="77777777" w:rsidR="00CE2D21" w:rsidRDefault="00CE2D21" w:rsidP="00CE2D21">
            <w:pPr>
              <w:pStyle w:val="Dates"/>
            </w:pPr>
            <w:r w:rsidRPr="00AC0E73">
              <w:t>1</w:t>
            </w:r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B2F72FB" w14:textId="77777777" w:rsidR="00CE2D21" w:rsidRDefault="00CE2D21" w:rsidP="00CE2D21">
            <w:pPr>
              <w:pStyle w:val="Dates"/>
            </w:pPr>
            <w:r w:rsidRPr="00AC0E73">
              <w:t>2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65AC85F" w14:textId="77777777" w:rsidR="00CE2D21" w:rsidRDefault="00CE2D21" w:rsidP="00CE2D21">
            <w:pPr>
              <w:pStyle w:val="Dates"/>
            </w:pPr>
            <w:r w:rsidRPr="00AC0E73">
              <w:t>3</w:t>
            </w:r>
          </w:p>
        </w:tc>
        <w:tc>
          <w:tcPr>
            <w:tcW w:w="709" w:type="pct"/>
            <w:gridSpan w:val="5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3C5BF66" w14:textId="77777777" w:rsidR="00CE2D21" w:rsidRDefault="00CE2D21" w:rsidP="00CE2D21">
            <w:pPr>
              <w:pStyle w:val="Dates"/>
            </w:pPr>
            <w:r w:rsidRPr="00AC0E73">
              <w:t>4</w:t>
            </w:r>
          </w:p>
        </w:tc>
        <w:tc>
          <w:tcPr>
            <w:tcW w:w="711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44C9290" w14:textId="77777777" w:rsidR="00CE2D21" w:rsidRDefault="00CE2D21" w:rsidP="00CE2D21">
            <w:pPr>
              <w:pStyle w:val="Dates"/>
            </w:pPr>
            <w:r w:rsidRPr="00AC0E73">
              <w:t>5</w:t>
            </w:r>
          </w:p>
        </w:tc>
      </w:tr>
      <w:tr w:rsidR="00CA4FD5" w14:paraId="7E3F6414" w14:textId="77777777" w:rsidTr="00F43785">
        <w:trPr>
          <w:gridAfter w:val="1"/>
          <w:wAfter w:w="36" w:type="pct"/>
          <w:trHeight w:hRule="exact" w:val="720"/>
        </w:trPr>
        <w:tc>
          <w:tcPr>
            <w:tcW w:w="708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1AA632" w14:textId="77777777" w:rsidR="00CA4FD5" w:rsidRDefault="00CA4FD5" w:rsidP="00CA4FD5">
            <w:pPr>
              <w:pStyle w:val="Dates"/>
            </w:pPr>
          </w:p>
        </w:tc>
        <w:tc>
          <w:tcPr>
            <w:tcW w:w="709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966B356" w14:textId="77777777" w:rsidR="00CA4FD5" w:rsidRDefault="00CA4FD5" w:rsidP="00CA4FD5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C6C4CCB" w14:textId="77777777" w:rsidR="00CA4FD5" w:rsidRPr="005B476F" w:rsidRDefault="00CA4FD5" w:rsidP="00CA4FD5">
            <w:pPr>
              <w:pStyle w:val="Dates"/>
              <w:jc w:val="center"/>
              <w:rPr>
                <w:bCs/>
              </w:rPr>
            </w:pPr>
            <w:r w:rsidRPr="005B476F">
              <w:rPr>
                <w:bCs/>
              </w:rPr>
              <w:t>CLASS DAY</w:t>
            </w:r>
          </w:p>
          <w:p w14:paraId="31CAB288" w14:textId="77777777" w:rsidR="00CA4FD5" w:rsidRPr="005B476F" w:rsidRDefault="00CA4FD5" w:rsidP="00CA4FD5">
            <w:pPr>
              <w:pStyle w:val="Dates"/>
              <w:jc w:val="center"/>
              <w:rPr>
                <w:bCs/>
              </w:rPr>
            </w:pPr>
            <w:r w:rsidRPr="005B476F">
              <w:rPr>
                <w:bCs/>
              </w:rPr>
              <w:t>5:30PM to 8:00PM</w:t>
            </w:r>
          </w:p>
          <w:p w14:paraId="73FAEF03" w14:textId="77777777" w:rsidR="00CA4FD5" w:rsidRPr="005B476F" w:rsidRDefault="00CA4FD5" w:rsidP="00CA4FD5">
            <w:pPr>
              <w:pStyle w:val="Dates"/>
              <w:rPr>
                <w:bCs/>
              </w:rPr>
            </w:pPr>
          </w:p>
        </w:tc>
        <w:tc>
          <w:tcPr>
            <w:tcW w:w="709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CB04132" w14:textId="77777777" w:rsidR="00CA4FD5" w:rsidRPr="005B476F" w:rsidRDefault="00CA4FD5" w:rsidP="00CA4FD5">
            <w:pPr>
              <w:pStyle w:val="Dates"/>
              <w:rPr>
                <w:bCs/>
              </w:rPr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0C205CA" w14:textId="77777777" w:rsidR="00CA4FD5" w:rsidRPr="005B476F" w:rsidRDefault="00CA4FD5" w:rsidP="00CA4FD5">
            <w:pPr>
              <w:pStyle w:val="Dates"/>
              <w:rPr>
                <w:bCs/>
              </w:rPr>
            </w:pPr>
          </w:p>
        </w:tc>
        <w:tc>
          <w:tcPr>
            <w:tcW w:w="709" w:type="pct"/>
            <w:gridSpan w:val="5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E64DC23" w14:textId="77777777" w:rsidR="00CA4FD5" w:rsidRPr="005B476F" w:rsidRDefault="00CA4FD5" w:rsidP="00CA4FD5">
            <w:pPr>
              <w:pStyle w:val="Dates"/>
              <w:rPr>
                <w:bCs/>
              </w:rPr>
            </w:pPr>
          </w:p>
        </w:tc>
        <w:tc>
          <w:tcPr>
            <w:tcW w:w="711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DEEFC6B" w14:textId="77777777" w:rsidR="00CA4FD5" w:rsidRPr="005B476F" w:rsidRDefault="00CA4FD5" w:rsidP="00CA4FD5">
            <w:pPr>
              <w:pStyle w:val="Dates"/>
              <w:jc w:val="center"/>
              <w:rPr>
                <w:bCs/>
              </w:rPr>
            </w:pPr>
            <w:r w:rsidRPr="005B476F">
              <w:rPr>
                <w:bCs/>
              </w:rPr>
              <w:t>CLASS DAY</w:t>
            </w:r>
          </w:p>
          <w:p w14:paraId="7E5E2F09" w14:textId="34567202" w:rsidR="00CA4FD5" w:rsidRPr="005B476F" w:rsidRDefault="00CA4FD5" w:rsidP="00CA4FD5">
            <w:pPr>
              <w:pStyle w:val="Dates"/>
              <w:rPr>
                <w:bCs/>
              </w:rPr>
            </w:pPr>
            <w:r w:rsidRPr="005B476F">
              <w:rPr>
                <w:bCs/>
              </w:rPr>
              <w:t>10:00AM TO 1:00PM</w:t>
            </w:r>
          </w:p>
        </w:tc>
      </w:tr>
      <w:tr w:rsidR="00CA4FD5" w14:paraId="55514872" w14:textId="77777777" w:rsidTr="00F43785">
        <w:trPr>
          <w:gridAfter w:val="1"/>
          <w:wAfter w:w="36" w:type="pct"/>
        </w:trPr>
        <w:tc>
          <w:tcPr>
            <w:tcW w:w="708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60EF3E30" w14:textId="77777777" w:rsidR="00CA4FD5" w:rsidRDefault="00CA4FD5" w:rsidP="00CA4FD5">
            <w:pPr>
              <w:pStyle w:val="Dates"/>
            </w:pPr>
            <w:r w:rsidRPr="00AC0E73">
              <w:t>6</w:t>
            </w:r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5319911" w14:textId="77777777" w:rsidR="00CA4FD5" w:rsidRDefault="00CA4FD5" w:rsidP="00CA4FD5">
            <w:pPr>
              <w:pStyle w:val="Dates"/>
            </w:pPr>
            <w:r w:rsidRPr="00AC0E73">
              <w:t>7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6ACA1503" w14:textId="77777777" w:rsidR="00CA4FD5" w:rsidRPr="005B476F" w:rsidRDefault="00CA4FD5" w:rsidP="00CA4FD5">
            <w:pPr>
              <w:pStyle w:val="Dates"/>
              <w:rPr>
                <w:bCs/>
              </w:rPr>
            </w:pPr>
            <w:r w:rsidRPr="005B476F">
              <w:rPr>
                <w:bCs/>
              </w:rPr>
              <w:t>8</w:t>
            </w:r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65950D3F" w14:textId="77777777" w:rsidR="00CA4FD5" w:rsidRPr="005B476F" w:rsidRDefault="00CA4FD5" w:rsidP="00CA4FD5">
            <w:pPr>
              <w:pStyle w:val="Dates"/>
              <w:rPr>
                <w:bCs/>
              </w:rPr>
            </w:pPr>
            <w:r w:rsidRPr="005B476F">
              <w:rPr>
                <w:bCs/>
              </w:rPr>
              <w:t>9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222A1F27" w14:textId="77777777" w:rsidR="00CA4FD5" w:rsidRPr="005B476F" w:rsidRDefault="00CA4FD5" w:rsidP="00CA4FD5">
            <w:pPr>
              <w:pStyle w:val="Dates"/>
              <w:rPr>
                <w:bCs/>
              </w:rPr>
            </w:pPr>
            <w:r w:rsidRPr="005B476F">
              <w:rPr>
                <w:bCs/>
              </w:rPr>
              <w:t>10</w:t>
            </w:r>
          </w:p>
        </w:tc>
        <w:tc>
          <w:tcPr>
            <w:tcW w:w="709" w:type="pct"/>
            <w:gridSpan w:val="5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44F9D8E9" w14:textId="77777777" w:rsidR="00CA4FD5" w:rsidRPr="005B476F" w:rsidRDefault="00CA4FD5" w:rsidP="00CA4FD5">
            <w:pPr>
              <w:pStyle w:val="Dates"/>
              <w:rPr>
                <w:bCs/>
              </w:rPr>
            </w:pPr>
            <w:r w:rsidRPr="005B476F">
              <w:rPr>
                <w:bCs/>
              </w:rPr>
              <w:t>11</w:t>
            </w:r>
          </w:p>
        </w:tc>
        <w:tc>
          <w:tcPr>
            <w:tcW w:w="711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40032FE5" w14:textId="77777777" w:rsidR="00CA4FD5" w:rsidRPr="005B476F" w:rsidRDefault="00CA4FD5" w:rsidP="00CA4FD5">
            <w:pPr>
              <w:pStyle w:val="Dates"/>
              <w:rPr>
                <w:bCs/>
              </w:rPr>
            </w:pPr>
            <w:r w:rsidRPr="005B476F">
              <w:rPr>
                <w:bCs/>
              </w:rPr>
              <w:t>12</w:t>
            </w:r>
          </w:p>
        </w:tc>
      </w:tr>
      <w:tr w:rsidR="00CA4FD5" w14:paraId="65B24D6D" w14:textId="77777777" w:rsidTr="00F43785">
        <w:trPr>
          <w:gridAfter w:val="1"/>
          <w:wAfter w:w="36" w:type="pct"/>
          <w:trHeight w:hRule="exact" w:val="720"/>
        </w:trPr>
        <w:tc>
          <w:tcPr>
            <w:tcW w:w="708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2A55189A" w14:textId="77777777" w:rsidR="00CA4FD5" w:rsidRDefault="00CA4FD5" w:rsidP="00CA4FD5">
            <w:pPr>
              <w:pStyle w:val="Dates"/>
            </w:pPr>
          </w:p>
        </w:tc>
        <w:tc>
          <w:tcPr>
            <w:tcW w:w="709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1D9DA7F6" w14:textId="77777777" w:rsidR="00CA4FD5" w:rsidRDefault="00CA4FD5" w:rsidP="00CA4FD5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30B1AD2E" w14:textId="77777777" w:rsidR="00CA4FD5" w:rsidRPr="005B476F" w:rsidRDefault="00CA4FD5" w:rsidP="00CA4FD5">
            <w:pPr>
              <w:pStyle w:val="Dates"/>
              <w:jc w:val="center"/>
              <w:rPr>
                <w:bCs/>
              </w:rPr>
            </w:pPr>
            <w:r w:rsidRPr="005B476F">
              <w:rPr>
                <w:bCs/>
              </w:rPr>
              <w:t>CLASS DAY</w:t>
            </w:r>
          </w:p>
          <w:p w14:paraId="2B4D8E8F" w14:textId="77777777" w:rsidR="00CA4FD5" w:rsidRPr="005B476F" w:rsidRDefault="00CA4FD5" w:rsidP="00CA4FD5">
            <w:pPr>
              <w:pStyle w:val="Dates"/>
              <w:jc w:val="center"/>
              <w:rPr>
                <w:bCs/>
              </w:rPr>
            </w:pPr>
            <w:r w:rsidRPr="005B476F">
              <w:rPr>
                <w:bCs/>
              </w:rPr>
              <w:t>5:30PM to 8:00PM</w:t>
            </w:r>
          </w:p>
          <w:p w14:paraId="44413DF1" w14:textId="77777777" w:rsidR="00CA4FD5" w:rsidRPr="005B476F" w:rsidRDefault="00CA4FD5" w:rsidP="00CA4FD5">
            <w:pPr>
              <w:pStyle w:val="Dates"/>
              <w:rPr>
                <w:bCs/>
              </w:rPr>
            </w:pPr>
          </w:p>
        </w:tc>
        <w:tc>
          <w:tcPr>
            <w:tcW w:w="709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15F21B86" w14:textId="77777777" w:rsidR="00CA4FD5" w:rsidRPr="005B476F" w:rsidRDefault="00CA4FD5" w:rsidP="00CA4FD5">
            <w:pPr>
              <w:pStyle w:val="Dates"/>
              <w:rPr>
                <w:bCs/>
              </w:rPr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04169669" w14:textId="77777777" w:rsidR="00CA4FD5" w:rsidRPr="005B476F" w:rsidRDefault="00CA4FD5" w:rsidP="00CA4FD5">
            <w:pPr>
              <w:pStyle w:val="Dates"/>
              <w:rPr>
                <w:bCs/>
              </w:rPr>
            </w:pPr>
          </w:p>
        </w:tc>
        <w:tc>
          <w:tcPr>
            <w:tcW w:w="709" w:type="pct"/>
            <w:gridSpan w:val="5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7194EC7E" w14:textId="77777777" w:rsidR="00CA4FD5" w:rsidRPr="005B476F" w:rsidRDefault="00CA4FD5" w:rsidP="00CA4FD5">
            <w:pPr>
              <w:pStyle w:val="Dates"/>
              <w:rPr>
                <w:bCs/>
              </w:rPr>
            </w:pPr>
          </w:p>
        </w:tc>
        <w:tc>
          <w:tcPr>
            <w:tcW w:w="711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BFA4787" w14:textId="77777777" w:rsidR="00CA4FD5" w:rsidRPr="005B476F" w:rsidRDefault="00CA4FD5" w:rsidP="00CA4FD5">
            <w:pPr>
              <w:pStyle w:val="Dates"/>
              <w:jc w:val="center"/>
              <w:rPr>
                <w:bCs/>
              </w:rPr>
            </w:pPr>
            <w:r w:rsidRPr="005B476F">
              <w:rPr>
                <w:bCs/>
              </w:rPr>
              <w:t>CLASS DAY</w:t>
            </w:r>
          </w:p>
          <w:p w14:paraId="7941A05F" w14:textId="2B96F35D" w:rsidR="00CA4FD5" w:rsidRPr="005B476F" w:rsidRDefault="00CA4FD5" w:rsidP="00CA4FD5">
            <w:pPr>
              <w:pStyle w:val="Dates"/>
              <w:rPr>
                <w:bCs/>
              </w:rPr>
            </w:pPr>
            <w:r w:rsidRPr="005B476F">
              <w:rPr>
                <w:bCs/>
              </w:rPr>
              <w:t>10:00AM TO 1:00PM</w:t>
            </w:r>
          </w:p>
        </w:tc>
      </w:tr>
      <w:tr w:rsidR="00CA4FD5" w14:paraId="271909AF" w14:textId="77777777" w:rsidTr="00F43785">
        <w:trPr>
          <w:gridAfter w:val="1"/>
          <w:wAfter w:w="36" w:type="pct"/>
        </w:trPr>
        <w:tc>
          <w:tcPr>
            <w:tcW w:w="708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451449D" w14:textId="77777777" w:rsidR="00CA4FD5" w:rsidRDefault="00CA4FD5" w:rsidP="00CA4FD5">
            <w:pPr>
              <w:pStyle w:val="Dates"/>
            </w:pPr>
            <w:r w:rsidRPr="00AC0E73">
              <w:t>13</w:t>
            </w:r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CC1F1BC" w14:textId="77777777" w:rsidR="00CA4FD5" w:rsidRDefault="00CA4FD5" w:rsidP="00CA4FD5">
            <w:pPr>
              <w:pStyle w:val="Dates"/>
            </w:pPr>
            <w:r w:rsidRPr="00AC0E73">
              <w:t>14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6383B3" w14:textId="77777777" w:rsidR="00CA4FD5" w:rsidRPr="005B476F" w:rsidRDefault="00CA4FD5" w:rsidP="00CA4FD5">
            <w:pPr>
              <w:pStyle w:val="Dates"/>
              <w:rPr>
                <w:bCs/>
              </w:rPr>
            </w:pPr>
            <w:r w:rsidRPr="005B476F">
              <w:rPr>
                <w:bCs/>
              </w:rPr>
              <w:t>15</w:t>
            </w:r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FC05207" w14:textId="77777777" w:rsidR="00CA4FD5" w:rsidRPr="005B476F" w:rsidRDefault="00CA4FD5" w:rsidP="00CA4FD5">
            <w:pPr>
              <w:pStyle w:val="Dates"/>
              <w:rPr>
                <w:bCs/>
              </w:rPr>
            </w:pPr>
            <w:r w:rsidRPr="005B476F">
              <w:rPr>
                <w:bCs/>
              </w:rPr>
              <w:t>16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017B4E1" w14:textId="77777777" w:rsidR="00CA4FD5" w:rsidRPr="005B476F" w:rsidRDefault="00CA4FD5" w:rsidP="00CA4FD5">
            <w:pPr>
              <w:pStyle w:val="Dates"/>
              <w:rPr>
                <w:bCs/>
              </w:rPr>
            </w:pPr>
            <w:r w:rsidRPr="005B476F">
              <w:rPr>
                <w:bCs/>
              </w:rPr>
              <w:t>17</w:t>
            </w:r>
          </w:p>
        </w:tc>
        <w:tc>
          <w:tcPr>
            <w:tcW w:w="709" w:type="pct"/>
            <w:gridSpan w:val="5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882E984" w14:textId="77777777" w:rsidR="00CA4FD5" w:rsidRPr="005B476F" w:rsidRDefault="00CA4FD5" w:rsidP="00CA4FD5">
            <w:pPr>
              <w:pStyle w:val="Dates"/>
              <w:rPr>
                <w:bCs/>
              </w:rPr>
            </w:pPr>
            <w:r w:rsidRPr="005B476F">
              <w:rPr>
                <w:bCs/>
              </w:rPr>
              <w:t>18</w:t>
            </w:r>
          </w:p>
        </w:tc>
        <w:tc>
          <w:tcPr>
            <w:tcW w:w="711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1453543" w14:textId="77777777" w:rsidR="00CA4FD5" w:rsidRPr="005B476F" w:rsidRDefault="00CA4FD5" w:rsidP="00CA4FD5">
            <w:pPr>
              <w:pStyle w:val="Dates"/>
              <w:rPr>
                <w:bCs/>
              </w:rPr>
            </w:pPr>
            <w:r w:rsidRPr="005B476F">
              <w:rPr>
                <w:bCs/>
              </w:rPr>
              <w:t>19</w:t>
            </w:r>
          </w:p>
        </w:tc>
      </w:tr>
      <w:tr w:rsidR="00CA4FD5" w14:paraId="4E0A86A0" w14:textId="77777777" w:rsidTr="00F43785">
        <w:trPr>
          <w:gridAfter w:val="1"/>
          <w:wAfter w:w="36" w:type="pct"/>
          <w:trHeight w:hRule="exact" w:val="720"/>
        </w:trPr>
        <w:tc>
          <w:tcPr>
            <w:tcW w:w="708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69536D9" w14:textId="77777777" w:rsidR="00CA4FD5" w:rsidRDefault="00CA4FD5" w:rsidP="00CA4FD5">
            <w:pPr>
              <w:pStyle w:val="Dates"/>
            </w:pPr>
          </w:p>
        </w:tc>
        <w:tc>
          <w:tcPr>
            <w:tcW w:w="709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565E61F" w14:textId="77777777" w:rsidR="00CA4FD5" w:rsidRDefault="00CA4FD5" w:rsidP="00CA4FD5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E18A874" w14:textId="77777777" w:rsidR="00CA4FD5" w:rsidRPr="005B476F" w:rsidRDefault="00CA4FD5" w:rsidP="00CA4FD5">
            <w:pPr>
              <w:pStyle w:val="Dates"/>
              <w:jc w:val="center"/>
              <w:rPr>
                <w:bCs/>
              </w:rPr>
            </w:pPr>
            <w:r w:rsidRPr="005B476F">
              <w:rPr>
                <w:bCs/>
              </w:rPr>
              <w:t>CLASS DAY</w:t>
            </w:r>
          </w:p>
          <w:p w14:paraId="2303457B" w14:textId="77777777" w:rsidR="00CA4FD5" w:rsidRPr="005B476F" w:rsidRDefault="00CA4FD5" w:rsidP="00CA4FD5">
            <w:pPr>
              <w:pStyle w:val="Dates"/>
              <w:jc w:val="center"/>
              <w:rPr>
                <w:bCs/>
              </w:rPr>
            </w:pPr>
            <w:r w:rsidRPr="005B476F">
              <w:rPr>
                <w:bCs/>
              </w:rPr>
              <w:t>5:30PM to 8:00PM</w:t>
            </w:r>
          </w:p>
          <w:p w14:paraId="5139EB15" w14:textId="77777777" w:rsidR="00CA4FD5" w:rsidRPr="005B476F" w:rsidRDefault="00CA4FD5" w:rsidP="00CA4FD5">
            <w:pPr>
              <w:pStyle w:val="Dates"/>
              <w:jc w:val="center"/>
              <w:rPr>
                <w:bCs/>
              </w:rPr>
            </w:pPr>
          </w:p>
        </w:tc>
        <w:tc>
          <w:tcPr>
            <w:tcW w:w="709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5FC6AD5" w14:textId="77777777" w:rsidR="00CA4FD5" w:rsidRPr="005B476F" w:rsidRDefault="00CA4FD5" w:rsidP="00CA4FD5">
            <w:pPr>
              <w:pStyle w:val="Dates"/>
              <w:rPr>
                <w:bCs/>
              </w:rPr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9B3DEE" w14:textId="77777777" w:rsidR="00CA4FD5" w:rsidRPr="005B476F" w:rsidRDefault="00CA4FD5" w:rsidP="00CA4FD5">
            <w:pPr>
              <w:pStyle w:val="Dates"/>
              <w:rPr>
                <w:bCs/>
              </w:rPr>
            </w:pPr>
          </w:p>
        </w:tc>
        <w:tc>
          <w:tcPr>
            <w:tcW w:w="709" w:type="pct"/>
            <w:gridSpan w:val="5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1A3910D" w14:textId="77777777" w:rsidR="00CA4FD5" w:rsidRPr="005B476F" w:rsidRDefault="00CA4FD5" w:rsidP="00CA4FD5">
            <w:pPr>
              <w:pStyle w:val="Dates"/>
              <w:rPr>
                <w:bCs/>
              </w:rPr>
            </w:pPr>
          </w:p>
        </w:tc>
        <w:tc>
          <w:tcPr>
            <w:tcW w:w="711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802E305" w14:textId="77777777" w:rsidR="00CA4FD5" w:rsidRPr="005B476F" w:rsidRDefault="00CA4FD5" w:rsidP="00CA4FD5">
            <w:pPr>
              <w:pStyle w:val="Dates"/>
              <w:jc w:val="center"/>
              <w:rPr>
                <w:bCs/>
              </w:rPr>
            </w:pPr>
            <w:r w:rsidRPr="005B476F">
              <w:rPr>
                <w:bCs/>
              </w:rPr>
              <w:t>CLASS DAY</w:t>
            </w:r>
          </w:p>
          <w:p w14:paraId="2B008567" w14:textId="01CC1275" w:rsidR="00CA4FD5" w:rsidRPr="005B476F" w:rsidRDefault="00CA4FD5" w:rsidP="00CA4FD5">
            <w:pPr>
              <w:pStyle w:val="Dates"/>
              <w:rPr>
                <w:bCs/>
              </w:rPr>
            </w:pPr>
            <w:r w:rsidRPr="005B476F">
              <w:rPr>
                <w:bCs/>
              </w:rPr>
              <w:t>10:00AM TO 1:00PM</w:t>
            </w:r>
          </w:p>
        </w:tc>
      </w:tr>
      <w:tr w:rsidR="00CA4FD5" w14:paraId="0859AACE" w14:textId="77777777" w:rsidTr="00F43785">
        <w:trPr>
          <w:gridAfter w:val="1"/>
          <w:wAfter w:w="36" w:type="pct"/>
        </w:trPr>
        <w:tc>
          <w:tcPr>
            <w:tcW w:w="708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04DB8989" w14:textId="77777777" w:rsidR="00CA4FD5" w:rsidRDefault="00CA4FD5" w:rsidP="00CA4FD5">
            <w:pPr>
              <w:pStyle w:val="Dates"/>
            </w:pPr>
            <w:r w:rsidRPr="00AC0E73">
              <w:t>20</w:t>
            </w:r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75380556" w14:textId="77777777" w:rsidR="00CA4FD5" w:rsidRDefault="00CA4FD5" w:rsidP="00CA4FD5">
            <w:pPr>
              <w:pStyle w:val="Dates"/>
            </w:pPr>
            <w:r w:rsidRPr="00AC0E73">
              <w:t>21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0131B9C5" w14:textId="77777777" w:rsidR="00CA4FD5" w:rsidRPr="005B476F" w:rsidRDefault="00CA4FD5" w:rsidP="00CA4FD5">
            <w:pPr>
              <w:pStyle w:val="Dates"/>
              <w:rPr>
                <w:bCs/>
              </w:rPr>
            </w:pPr>
            <w:r w:rsidRPr="005B476F">
              <w:rPr>
                <w:bCs/>
              </w:rPr>
              <w:t>22</w:t>
            </w:r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6BB0620D" w14:textId="77777777" w:rsidR="00CA4FD5" w:rsidRPr="005B476F" w:rsidRDefault="00CA4FD5" w:rsidP="00CA4FD5">
            <w:pPr>
              <w:pStyle w:val="Dates"/>
              <w:rPr>
                <w:bCs/>
              </w:rPr>
            </w:pPr>
            <w:r w:rsidRPr="005B476F">
              <w:rPr>
                <w:bCs/>
              </w:rPr>
              <w:t>23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68AE825C" w14:textId="77777777" w:rsidR="00CA4FD5" w:rsidRPr="005B476F" w:rsidRDefault="00CA4FD5" w:rsidP="00CA4FD5">
            <w:pPr>
              <w:pStyle w:val="Dates"/>
              <w:rPr>
                <w:bCs/>
              </w:rPr>
            </w:pPr>
            <w:r w:rsidRPr="005B476F">
              <w:rPr>
                <w:bCs/>
              </w:rPr>
              <w:t>24</w:t>
            </w:r>
          </w:p>
        </w:tc>
        <w:tc>
          <w:tcPr>
            <w:tcW w:w="709" w:type="pct"/>
            <w:gridSpan w:val="5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09CBEF8C" w14:textId="77777777" w:rsidR="00CA4FD5" w:rsidRPr="005B476F" w:rsidRDefault="00CA4FD5" w:rsidP="00CA4FD5">
            <w:pPr>
              <w:pStyle w:val="Dates"/>
              <w:rPr>
                <w:bCs/>
              </w:rPr>
            </w:pPr>
            <w:r w:rsidRPr="005B476F">
              <w:rPr>
                <w:bCs/>
              </w:rPr>
              <w:t>25</w:t>
            </w:r>
          </w:p>
        </w:tc>
        <w:tc>
          <w:tcPr>
            <w:tcW w:w="711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6FB18574" w14:textId="77777777" w:rsidR="00CA4FD5" w:rsidRPr="005B476F" w:rsidRDefault="00CA4FD5" w:rsidP="00CA4FD5">
            <w:pPr>
              <w:pStyle w:val="Dates"/>
              <w:rPr>
                <w:bCs/>
              </w:rPr>
            </w:pPr>
            <w:r w:rsidRPr="005B476F">
              <w:rPr>
                <w:bCs/>
              </w:rPr>
              <w:t>26</w:t>
            </w:r>
          </w:p>
        </w:tc>
      </w:tr>
      <w:tr w:rsidR="00CA4FD5" w14:paraId="45F210E8" w14:textId="77777777" w:rsidTr="00F43785">
        <w:trPr>
          <w:gridAfter w:val="1"/>
          <w:wAfter w:w="36" w:type="pct"/>
          <w:trHeight w:hRule="exact" w:val="720"/>
        </w:trPr>
        <w:tc>
          <w:tcPr>
            <w:tcW w:w="708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72FA5775" w14:textId="77777777" w:rsidR="00CA4FD5" w:rsidRDefault="00CA4FD5" w:rsidP="00CA4FD5">
            <w:pPr>
              <w:pStyle w:val="Dates"/>
            </w:pPr>
          </w:p>
        </w:tc>
        <w:tc>
          <w:tcPr>
            <w:tcW w:w="709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08FA0D4E" w14:textId="77777777" w:rsidR="00CA4FD5" w:rsidRDefault="00CA4FD5" w:rsidP="00CA4FD5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7B398D61" w14:textId="77777777" w:rsidR="00CA4FD5" w:rsidRPr="005B476F" w:rsidRDefault="00CA4FD5" w:rsidP="00CA4FD5">
            <w:pPr>
              <w:pStyle w:val="Dates"/>
              <w:jc w:val="center"/>
              <w:rPr>
                <w:bCs/>
              </w:rPr>
            </w:pPr>
            <w:r w:rsidRPr="005B476F">
              <w:rPr>
                <w:bCs/>
              </w:rPr>
              <w:t>CLASS DAY</w:t>
            </w:r>
          </w:p>
          <w:p w14:paraId="69F1BD7E" w14:textId="77777777" w:rsidR="00CA4FD5" w:rsidRPr="005B476F" w:rsidRDefault="00CA4FD5" w:rsidP="00CA4FD5">
            <w:pPr>
              <w:pStyle w:val="Dates"/>
              <w:jc w:val="center"/>
              <w:rPr>
                <w:bCs/>
              </w:rPr>
            </w:pPr>
            <w:r w:rsidRPr="005B476F">
              <w:rPr>
                <w:bCs/>
              </w:rPr>
              <w:t>5:30PM to 8:00PM</w:t>
            </w:r>
          </w:p>
          <w:p w14:paraId="7BDD2F17" w14:textId="77777777" w:rsidR="00CA4FD5" w:rsidRPr="005B476F" w:rsidRDefault="00CA4FD5" w:rsidP="00CA4FD5">
            <w:pPr>
              <w:pStyle w:val="Dates"/>
              <w:jc w:val="center"/>
              <w:rPr>
                <w:bCs/>
              </w:rPr>
            </w:pPr>
          </w:p>
        </w:tc>
        <w:tc>
          <w:tcPr>
            <w:tcW w:w="709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6F6489AD" w14:textId="77777777" w:rsidR="00CA4FD5" w:rsidRPr="005B476F" w:rsidRDefault="00CA4FD5" w:rsidP="00CA4FD5">
            <w:pPr>
              <w:pStyle w:val="Dates"/>
              <w:rPr>
                <w:bCs/>
              </w:rPr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7F02A9A8" w14:textId="77777777" w:rsidR="00CA4FD5" w:rsidRPr="005B476F" w:rsidRDefault="00CA4FD5" w:rsidP="00CA4FD5">
            <w:pPr>
              <w:pStyle w:val="Dates"/>
              <w:rPr>
                <w:bCs/>
              </w:rPr>
            </w:pPr>
          </w:p>
        </w:tc>
        <w:tc>
          <w:tcPr>
            <w:tcW w:w="709" w:type="pct"/>
            <w:gridSpan w:val="5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24337CF5" w14:textId="77777777" w:rsidR="00CA4FD5" w:rsidRPr="005B476F" w:rsidRDefault="00CA4FD5" w:rsidP="00CA4FD5">
            <w:pPr>
              <w:pStyle w:val="Dates"/>
              <w:rPr>
                <w:bCs/>
              </w:rPr>
            </w:pPr>
          </w:p>
        </w:tc>
        <w:tc>
          <w:tcPr>
            <w:tcW w:w="711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238FEE88" w14:textId="77777777" w:rsidR="00CA4FD5" w:rsidRPr="005B476F" w:rsidRDefault="00CA4FD5" w:rsidP="00CA4FD5">
            <w:pPr>
              <w:pStyle w:val="Dates"/>
              <w:jc w:val="center"/>
              <w:rPr>
                <w:bCs/>
              </w:rPr>
            </w:pPr>
            <w:r w:rsidRPr="005B476F">
              <w:rPr>
                <w:bCs/>
              </w:rPr>
              <w:t>CLASS DAY</w:t>
            </w:r>
          </w:p>
          <w:p w14:paraId="664D7E45" w14:textId="63BE94FF" w:rsidR="00CA4FD5" w:rsidRPr="005B476F" w:rsidRDefault="00CA4FD5" w:rsidP="00CA4FD5">
            <w:pPr>
              <w:pStyle w:val="Dates"/>
              <w:rPr>
                <w:bCs/>
              </w:rPr>
            </w:pPr>
            <w:r w:rsidRPr="005B476F">
              <w:rPr>
                <w:bCs/>
              </w:rPr>
              <w:t>10:00AM TO 1:00PM</w:t>
            </w:r>
          </w:p>
        </w:tc>
      </w:tr>
      <w:tr w:rsidR="00CA4FD5" w14:paraId="081E482E" w14:textId="77777777" w:rsidTr="00F43785">
        <w:trPr>
          <w:gridAfter w:val="1"/>
          <w:wAfter w:w="36" w:type="pct"/>
        </w:trPr>
        <w:tc>
          <w:tcPr>
            <w:tcW w:w="708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27F6713" w14:textId="77777777" w:rsidR="00CA4FD5" w:rsidRDefault="00CA4FD5" w:rsidP="00CA4FD5">
            <w:pPr>
              <w:pStyle w:val="Dates"/>
            </w:pPr>
            <w:r w:rsidRPr="00AC0E73">
              <w:t>27</w:t>
            </w:r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CA23918" w14:textId="77777777" w:rsidR="00CA4FD5" w:rsidRDefault="00CA4FD5" w:rsidP="00CA4FD5">
            <w:pPr>
              <w:pStyle w:val="Dates"/>
            </w:pPr>
            <w:r w:rsidRPr="00AC0E73">
              <w:t>28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675047F" w14:textId="77777777" w:rsidR="00CA4FD5" w:rsidRPr="005B476F" w:rsidRDefault="00CA4FD5" w:rsidP="00CA4FD5">
            <w:pPr>
              <w:pStyle w:val="Dates"/>
              <w:rPr>
                <w:bCs/>
              </w:rPr>
            </w:pPr>
            <w:r w:rsidRPr="005B476F">
              <w:rPr>
                <w:bCs/>
              </w:rPr>
              <w:t>29</w:t>
            </w:r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23A2726" w14:textId="77777777" w:rsidR="00CA4FD5" w:rsidRPr="005B476F" w:rsidRDefault="00CA4FD5" w:rsidP="00CA4FD5">
            <w:pPr>
              <w:pStyle w:val="Dates"/>
              <w:rPr>
                <w:bCs/>
              </w:rPr>
            </w:pPr>
            <w:r w:rsidRPr="005B476F">
              <w:rPr>
                <w:bCs/>
              </w:rPr>
              <w:t>30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BFC9A53" w14:textId="77777777" w:rsidR="00CA4FD5" w:rsidRPr="005B476F" w:rsidRDefault="00CA4FD5" w:rsidP="00CA4FD5">
            <w:pPr>
              <w:pStyle w:val="Dates"/>
              <w:rPr>
                <w:bCs/>
              </w:rPr>
            </w:pPr>
          </w:p>
        </w:tc>
        <w:tc>
          <w:tcPr>
            <w:tcW w:w="709" w:type="pct"/>
            <w:gridSpan w:val="5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4B91A80" w14:textId="77777777" w:rsidR="00CA4FD5" w:rsidRPr="005B476F" w:rsidRDefault="00CA4FD5" w:rsidP="00CA4FD5">
            <w:pPr>
              <w:pStyle w:val="Dates"/>
              <w:rPr>
                <w:bCs/>
              </w:rPr>
            </w:pPr>
          </w:p>
        </w:tc>
        <w:tc>
          <w:tcPr>
            <w:tcW w:w="711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C3A6AC2" w14:textId="77777777" w:rsidR="00CA4FD5" w:rsidRPr="005B476F" w:rsidRDefault="00CA4FD5" w:rsidP="00CA4FD5">
            <w:pPr>
              <w:pStyle w:val="Dates"/>
              <w:rPr>
                <w:bCs/>
              </w:rPr>
            </w:pPr>
          </w:p>
        </w:tc>
      </w:tr>
      <w:tr w:rsidR="00CA4FD5" w14:paraId="754F36AC" w14:textId="77777777" w:rsidTr="00F43785">
        <w:trPr>
          <w:gridAfter w:val="1"/>
          <w:wAfter w:w="36" w:type="pct"/>
          <w:trHeight w:hRule="exact" w:val="720"/>
        </w:trPr>
        <w:tc>
          <w:tcPr>
            <w:tcW w:w="708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CC3CCEE" w14:textId="77777777" w:rsidR="00CA4FD5" w:rsidRDefault="00CA4FD5" w:rsidP="00CA4FD5">
            <w:pPr>
              <w:pStyle w:val="Dates"/>
            </w:pPr>
          </w:p>
        </w:tc>
        <w:tc>
          <w:tcPr>
            <w:tcW w:w="709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E996D20" w14:textId="77777777" w:rsidR="00CA4FD5" w:rsidRDefault="00CA4FD5" w:rsidP="00CA4FD5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B56635C" w14:textId="77777777" w:rsidR="00CA4FD5" w:rsidRPr="005B476F" w:rsidRDefault="00CA4FD5" w:rsidP="00CA4FD5">
            <w:pPr>
              <w:pStyle w:val="Dates"/>
              <w:jc w:val="center"/>
              <w:rPr>
                <w:bCs/>
              </w:rPr>
            </w:pPr>
            <w:r w:rsidRPr="005B476F">
              <w:rPr>
                <w:bCs/>
              </w:rPr>
              <w:t>CLASS DAY</w:t>
            </w:r>
          </w:p>
          <w:p w14:paraId="2C2E8BE0" w14:textId="77777777" w:rsidR="00CA4FD5" w:rsidRPr="005B476F" w:rsidRDefault="00CA4FD5" w:rsidP="00CA4FD5">
            <w:pPr>
              <w:pStyle w:val="Dates"/>
              <w:jc w:val="center"/>
              <w:rPr>
                <w:bCs/>
              </w:rPr>
            </w:pPr>
            <w:r w:rsidRPr="005B476F">
              <w:rPr>
                <w:bCs/>
              </w:rPr>
              <w:t>5:30PM to 8:00PM</w:t>
            </w:r>
          </w:p>
          <w:p w14:paraId="6EFC33F9" w14:textId="77777777" w:rsidR="00CA4FD5" w:rsidRPr="005B476F" w:rsidRDefault="00CA4FD5" w:rsidP="00CA4FD5">
            <w:pPr>
              <w:pStyle w:val="Dates"/>
              <w:rPr>
                <w:bCs/>
              </w:rPr>
            </w:pPr>
          </w:p>
        </w:tc>
        <w:tc>
          <w:tcPr>
            <w:tcW w:w="709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C62BF02" w14:textId="77777777" w:rsidR="00CA4FD5" w:rsidRPr="005B476F" w:rsidRDefault="00CA4FD5" w:rsidP="00CA4FD5">
            <w:pPr>
              <w:pStyle w:val="Dates"/>
              <w:rPr>
                <w:bCs/>
              </w:rPr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3468AC3" w14:textId="77777777" w:rsidR="00CA4FD5" w:rsidRPr="005B476F" w:rsidRDefault="00CA4FD5" w:rsidP="00CA4FD5">
            <w:pPr>
              <w:pStyle w:val="Dates"/>
              <w:rPr>
                <w:bCs/>
              </w:rPr>
            </w:pPr>
          </w:p>
        </w:tc>
        <w:tc>
          <w:tcPr>
            <w:tcW w:w="709" w:type="pct"/>
            <w:gridSpan w:val="5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4464F47" w14:textId="77777777" w:rsidR="00CA4FD5" w:rsidRPr="005B476F" w:rsidRDefault="00CA4FD5" w:rsidP="00CA4FD5">
            <w:pPr>
              <w:pStyle w:val="Dates"/>
              <w:rPr>
                <w:bCs/>
              </w:rPr>
            </w:pPr>
          </w:p>
        </w:tc>
        <w:tc>
          <w:tcPr>
            <w:tcW w:w="711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85C3AF9" w14:textId="77777777" w:rsidR="00CA4FD5" w:rsidRPr="005B476F" w:rsidRDefault="00CA4FD5" w:rsidP="00CA4FD5">
            <w:pPr>
              <w:pStyle w:val="Dates"/>
              <w:rPr>
                <w:bCs/>
              </w:rPr>
            </w:pPr>
          </w:p>
        </w:tc>
      </w:tr>
      <w:tr w:rsidR="00CA4FD5" w14:paraId="5A6F8072" w14:textId="77777777" w:rsidTr="00F43785">
        <w:trPr>
          <w:gridAfter w:val="1"/>
          <w:wAfter w:w="36" w:type="pct"/>
        </w:trPr>
        <w:tc>
          <w:tcPr>
            <w:tcW w:w="708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7AF16AFA" w14:textId="77777777" w:rsidR="00CA4FD5" w:rsidRDefault="00CA4FD5" w:rsidP="00CA4FD5">
            <w:pPr>
              <w:pStyle w:val="Dates"/>
            </w:pPr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1AA1FAD3" w14:textId="77777777" w:rsidR="00CA4FD5" w:rsidRDefault="00CA4FD5" w:rsidP="00CA4FD5">
            <w:pPr>
              <w:pStyle w:val="Dates"/>
            </w:pP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32029D2" w14:textId="77777777" w:rsidR="00CA4FD5" w:rsidRDefault="00CA4FD5" w:rsidP="00CA4FD5">
            <w:pPr>
              <w:pStyle w:val="Dates"/>
            </w:pPr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13F14DD6" w14:textId="77777777" w:rsidR="00CA4FD5" w:rsidRDefault="00CA4FD5" w:rsidP="00CA4FD5">
            <w:pPr>
              <w:pStyle w:val="Dates"/>
            </w:pP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2B43B77A" w14:textId="77777777" w:rsidR="00CA4FD5" w:rsidRDefault="00CA4FD5" w:rsidP="00CA4FD5">
            <w:pPr>
              <w:pStyle w:val="Dates"/>
            </w:pPr>
          </w:p>
        </w:tc>
        <w:tc>
          <w:tcPr>
            <w:tcW w:w="709" w:type="pct"/>
            <w:gridSpan w:val="5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FE287A7" w14:textId="77777777" w:rsidR="00CA4FD5" w:rsidRDefault="00CA4FD5" w:rsidP="00CA4FD5">
            <w:pPr>
              <w:pStyle w:val="Dates"/>
            </w:pPr>
          </w:p>
        </w:tc>
        <w:tc>
          <w:tcPr>
            <w:tcW w:w="711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107B04B0" w14:textId="77777777" w:rsidR="00CA4FD5" w:rsidRDefault="00CA4FD5" w:rsidP="00CA4FD5">
            <w:pPr>
              <w:pStyle w:val="Dates"/>
            </w:pPr>
          </w:p>
        </w:tc>
      </w:tr>
      <w:tr w:rsidR="00CA4FD5" w14:paraId="6B6D2952" w14:textId="77777777" w:rsidTr="00F43785">
        <w:trPr>
          <w:gridAfter w:val="1"/>
          <w:wAfter w:w="36" w:type="pct"/>
          <w:trHeight w:hRule="exact" w:val="720"/>
        </w:trPr>
        <w:tc>
          <w:tcPr>
            <w:tcW w:w="708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029F6B36" w14:textId="77777777" w:rsidR="00CA4FD5" w:rsidRDefault="00CA4FD5" w:rsidP="00CA4FD5">
            <w:pPr>
              <w:pStyle w:val="Dates"/>
            </w:pPr>
          </w:p>
        </w:tc>
        <w:tc>
          <w:tcPr>
            <w:tcW w:w="709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38E0A945" w14:textId="77777777" w:rsidR="00CA4FD5" w:rsidRDefault="00CA4FD5" w:rsidP="00CA4FD5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1DCA8DD1" w14:textId="77777777" w:rsidR="00CA4FD5" w:rsidRDefault="00CA4FD5" w:rsidP="00CA4FD5">
            <w:pPr>
              <w:pStyle w:val="Dates"/>
            </w:pPr>
          </w:p>
        </w:tc>
        <w:tc>
          <w:tcPr>
            <w:tcW w:w="709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7EAF5BEB" w14:textId="77777777" w:rsidR="00CA4FD5" w:rsidRDefault="00CA4FD5" w:rsidP="00CA4FD5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28665423" w14:textId="77777777" w:rsidR="00CA4FD5" w:rsidRDefault="00CA4FD5" w:rsidP="00CA4FD5">
            <w:pPr>
              <w:pStyle w:val="Dates"/>
            </w:pPr>
          </w:p>
        </w:tc>
        <w:tc>
          <w:tcPr>
            <w:tcW w:w="709" w:type="pct"/>
            <w:gridSpan w:val="5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78B68FAA" w14:textId="77777777" w:rsidR="00CA4FD5" w:rsidRDefault="00CA4FD5" w:rsidP="00CA4FD5">
            <w:pPr>
              <w:pStyle w:val="Dates"/>
            </w:pPr>
          </w:p>
        </w:tc>
        <w:tc>
          <w:tcPr>
            <w:tcW w:w="711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0EB25B81" w14:textId="77777777" w:rsidR="00CA4FD5" w:rsidRDefault="00CA4FD5" w:rsidP="00CA4FD5">
            <w:pPr>
              <w:pStyle w:val="Dates"/>
            </w:pPr>
          </w:p>
        </w:tc>
      </w:tr>
      <w:tr w:rsidR="00CA4FD5" w14:paraId="4917CE80" w14:textId="77777777" w:rsidTr="00F43785">
        <w:trPr>
          <w:gridAfter w:val="1"/>
          <w:wAfter w:w="36" w:type="pct"/>
          <w:trHeight w:hRule="exact" w:val="191"/>
        </w:trPr>
        <w:tc>
          <w:tcPr>
            <w:tcW w:w="1205" w:type="pct"/>
            <w:gridSpan w:val="2"/>
            <w:tcBorders>
              <w:top w:val="single" w:sz="8" w:space="0" w:color="BFBFBF" w:themeColor="background1" w:themeShade="BF"/>
            </w:tcBorders>
          </w:tcPr>
          <w:p w14:paraId="55D7173D" w14:textId="77777777" w:rsidR="00CA4FD5" w:rsidRDefault="00CA4FD5" w:rsidP="00CA4FD5"/>
        </w:tc>
        <w:tc>
          <w:tcPr>
            <w:tcW w:w="1301" w:type="pct"/>
            <w:gridSpan w:val="4"/>
            <w:tcBorders>
              <w:top w:val="single" w:sz="8" w:space="0" w:color="BFBFBF" w:themeColor="background1" w:themeShade="BF"/>
            </w:tcBorders>
          </w:tcPr>
          <w:p w14:paraId="37A36118" w14:textId="77777777" w:rsidR="00CA4FD5" w:rsidRDefault="00CA4FD5" w:rsidP="00CA4FD5"/>
        </w:tc>
        <w:tc>
          <w:tcPr>
            <w:tcW w:w="1301" w:type="pct"/>
            <w:gridSpan w:val="5"/>
            <w:tcBorders>
              <w:top w:val="single" w:sz="8" w:space="0" w:color="BFBFBF" w:themeColor="background1" w:themeShade="BF"/>
            </w:tcBorders>
          </w:tcPr>
          <w:p w14:paraId="11D098B5" w14:textId="77777777" w:rsidR="00CA4FD5" w:rsidRDefault="00CA4FD5" w:rsidP="00CA4FD5"/>
        </w:tc>
        <w:tc>
          <w:tcPr>
            <w:tcW w:w="1157" w:type="pct"/>
            <w:gridSpan w:val="4"/>
            <w:tcBorders>
              <w:top w:val="single" w:sz="8" w:space="0" w:color="BFBFBF" w:themeColor="background1" w:themeShade="BF"/>
            </w:tcBorders>
          </w:tcPr>
          <w:p w14:paraId="0A7F1A12" w14:textId="77777777" w:rsidR="00CA4FD5" w:rsidRDefault="00CA4FD5" w:rsidP="00CA4FD5"/>
        </w:tc>
      </w:tr>
      <w:tr w:rsidR="00CA4FD5" w14:paraId="71E44860" w14:textId="77777777" w:rsidTr="00C0767A">
        <w:trPr>
          <w:trHeight w:hRule="exact" w:val="1584"/>
        </w:trPr>
        <w:tc>
          <w:tcPr>
            <w:tcW w:w="1339" w:type="pct"/>
            <w:gridSpan w:val="3"/>
          </w:tcPr>
          <w:p w14:paraId="3159D38D" w14:textId="364DFB16" w:rsidR="00CA4FD5" w:rsidRDefault="00CA4FD5" w:rsidP="00CA4FD5">
            <w:pPr>
              <w:pStyle w:val="Heading1"/>
            </w:pPr>
          </w:p>
        </w:tc>
        <w:tc>
          <w:tcPr>
            <w:tcW w:w="1220" w:type="pct"/>
            <w:gridSpan w:val="4"/>
          </w:tcPr>
          <w:p w14:paraId="7CD7C9EC" w14:textId="3E8DC039" w:rsidR="00CA4FD5" w:rsidRDefault="00CA4FD5" w:rsidP="00CA4FD5"/>
        </w:tc>
        <w:tc>
          <w:tcPr>
            <w:tcW w:w="1220" w:type="pct"/>
            <w:gridSpan w:val="3"/>
          </w:tcPr>
          <w:p w14:paraId="770EAF96" w14:textId="69E2D838" w:rsidR="00CA4FD5" w:rsidRDefault="00CA4FD5" w:rsidP="00CA4FD5"/>
        </w:tc>
        <w:tc>
          <w:tcPr>
            <w:tcW w:w="1221" w:type="pct"/>
            <w:gridSpan w:val="6"/>
          </w:tcPr>
          <w:p w14:paraId="1DCA3873" w14:textId="734CF1BD" w:rsidR="00CA4FD5" w:rsidRDefault="00CA4FD5" w:rsidP="00CA4FD5"/>
        </w:tc>
      </w:tr>
    </w:tbl>
    <w:p w14:paraId="5DB97858" w14:textId="77777777" w:rsidR="0076400B" w:rsidRDefault="0076400B" w:rsidP="0076400B">
      <w:pPr>
        <w:sectPr w:rsidR="0076400B" w:rsidSect="00347906">
          <w:pgSz w:w="15840" w:h="12240" w:orient="landscape" w:code="1"/>
          <w:pgMar w:top="504" w:right="720" w:bottom="0" w:left="720" w:header="576" w:footer="576" w:gutter="0"/>
          <w:cols w:space="720"/>
          <w:docGrid w:linePitch="360"/>
        </w:sectPr>
      </w:pPr>
    </w:p>
    <w:tbl>
      <w:tblPr>
        <w:tblW w:w="5001" w:type="pct"/>
        <w:tblLook w:val="0600" w:firstRow="0" w:lastRow="0" w:firstColumn="0" w:lastColumn="0" w:noHBand="1" w:noVBand="1"/>
        <w:tblCaption w:val="Layout table"/>
      </w:tblPr>
      <w:tblGrid>
        <w:gridCol w:w="2059"/>
        <w:gridCol w:w="1440"/>
        <w:gridCol w:w="614"/>
        <w:gridCol w:w="2057"/>
        <w:gridCol w:w="1103"/>
        <w:gridCol w:w="953"/>
        <w:gridCol w:w="2057"/>
        <w:gridCol w:w="766"/>
        <w:gridCol w:w="654"/>
        <w:gridCol w:w="637"/>
        <w:gridCol w:w="2063"/>
      </w:tblGrid>
      <w:tr w:rsidR="00315E53" w14:paraId="0DF41D73" w14:textId="77777777" w:rsidTr="00A67FF4">
        <w:tc>
          <w:tcPr>
            <w:tcW w:w="4063" w:type="pct"/>
            <w:gridSpan w:val="9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14:paraId="36F6D555" w14:textId="77777777" w:rsidR="00315E53" w:rsidRDefault="00315E53" w:rsidP="00A67FF4">
            <w:pPr>
              <w:pStyle w:val="Month"/>
              <w:jc w:val="right"/>
            </w:pPr>
            <w:r>
              <w:lastRenderedPageBreak/>
              <w:t>May</w:t>
            </w:r>
          </w:p>
        </w:tc>
        <w:tc>
          <w:tcPr>
            <w:tcW w:w="937" w:type="pct"/>
            <w:gridSpan w:val="2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14:paraId="3662F8EB" w14:textId="77777777" w:rsidR="00315E53" w:rsidRDefault="00315E53" w:rsidP="00A67FF4">
            <w:pPr>
              <w:pStyle w:val="Year"/>
              <w:jc w:val="right"/>
            </w:pPr>
            <w:r>
              <w:t>2025</w:t>
            </w:r>
          </w:p>
        </w:tc>
      </w:tr>
      <w:tr w:rsidR="00315E53" w14:paraId="55D909D2" w14:textId="77777777" w:rsidTr="00A67FF4">
        <w:tc>
          <w:tcPr>
            <w:tcW w:w="4063" w:type="pct"/>
            <w:gridSpan w:val="9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14:paraId="691A8297" w14:textId="77777777" w:rsidR="00315E53" w:rsidRDefault="00315E53" w:rsidP="00A67FF4">
            <w:pPr>
              <w:pStyle w:val="NoSpacing"/>
            </w:pPr>
          </w:p>
        </w:tc>
        <w:tc>
          <w:tcPr>
            <w:tcW w:w="937" w:type="pct"/>
            <w:gridSpan w:val="2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14:paraId="3910D570" w14:textId="77777777" w:rsidR="00315E53" w:rsidRDefault="00315E53" w:rsidP="00A67FF4">
            <w:pPr>
              <w:pStyle w:val="NoSpacing"/>
            </w:pPr>
          </w:p>
        </w:tc>
      </w:tr>
      <w:tr w:rsidR="00315E53" w14:paraId="0ACC91B4" w14:textId="77777777" w:rsidTr="00A67FF4">
        <w:tc>
          <w:tcPr>
            <w:tcW w:w="715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595959" w:themeFill="text1" w:themeFillTint="A6"/>
          </w:tcPr>
          <w:p w14:paraId="025A98DB" w14:textId="77777777" w:rsidR="00315E53" w:rsidRDefault="004D56F7" w:rsidP="00A67FF4">
            <w:pPr>
              <w:pStyle w:val="Days"/>
            </w:pPr>
            <w:sdt>
              <w:sdtPr>
                <w:id w:val="652180357"/>
                <w:placeholder>
                  <w:docPart w:val="AE2FA8DFCD1449CB9954A9EC338D0DF7"/>
                </w:placeholder>
                <w:temporary/>
                <w:showingPlcHdr/>
                <w15:appearance w15:val="hidden"/>
              </w:sdtPr>
              <w:sdtEndPr/>
              <w:sdtContent>
                <w:r w:rsidR="00315E53">
                  <w:t>Sunday</w:t>
                </w:r>
              </w:sdtContent>
            </w:sdt>
          </w:p>
        </w:tc>
        <w:tc>
          <w:tcPr>
            <w:tcW w:w="713" w:type="pct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26BA6" w:themeFill="text2" w:themeFillShade="BF"/>
          </w:tcPr>
          <w:p w14:paraId="68A6BBAF" w14:textId="77777777" w:rsidR="00315E53" w:rsidRDefault="004D56F7" w:rsidP="00A67FF4">
            <w:pPr>
              <w:pStyle w:val="Days"/>
            </w:pPr>
            <w:sdt>
              <w:sdtPr>
                <w:id w:val="-416396331"/>
                <w:placeholder>
                  <w:docPart w:val="108D290F8BB44B0F97114AD417F90471"/>
                </w:placeholder>
                <w:temporary/>
                <w:showingPlcHdr/>
                <w15:appearance w15:val="hidden"/>
              </w:sdtPr>
              <w:sdtEndPr/>
              <w:sdtContent>
                <w:r w:rsidR="00315E53">
                  <w:t>Monday</w:t>
                </w:r>
              </w:sdtContent>
            </w:sdt>
          </w:p>
        </w:tc>
        <w:tc>
          <w:tcPr>
            <w:tcW w:w="71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26BA6" w:themeFill="text2" w:themeFillShade="BF"/>
          </w:tcPr>
          <w:p w14:paraId="5F7B1645" w14:textId="77777777" w:rsidR="00315E53" w:rsidRDefault="004D56F7" w:rsidP="00A67FF4">
            <w:pPr>
              <w:pStyle w:val="Days"/>
            </w:pPr>
            <w:sdt>
              <w:sdtPr>
                <w:id w:val="2111082940"/>
                <w:placeholder>
                  <w:docPart w:val="175F31A3E886443E8C0EEBA6645F6D91"/>
                </w:placeholder>
                <w:temporary/>
                <w:showingPlcHdr/>
                <w15:appearance w15:val="hidden"/>
              </w:sdtPr>
              <w:sdtEndPr/>
              <w:sdtContent>
                <w:r w:rsidR="00315E53">
                  <w:t>Tuesday</w:t>
                </w:r>
              </w:sdtContent>
            </w:sdt>
          </w:p>
        </w:tc>
        <w:tc>
          <w:tcPr>
            <w:tcW w:w="714" w:type="pct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26BA6" w:themeFill="text2" w:themeFillShade="BF"/>
          </w:tcPr>
          <w:p w14:paraId="101242EA" w14:textId="77777777" w:rsidR="00315E53" w:rsidRDefault="004D56F7" w:rsidP="00A67FF4">
            <w:pPr>
              <w:pStyle w:val="Days"/>
            </w:pPr>
            <w:sdt>
              <w:sdtPr>
                <w:id w:val="754247693"/>
                <w:placeholder>
                  <w:docPart w:val="B862B31824DA4719AAC3BC0196FDBEE8"/>
                </w:placeholder>
                <w:temporary/>
                <w:showingPlcHdr/>
                <w15:appearance w15:val="hidden"/>
              </w:sdtPr>
              <w:sdtEndPr/>
              <w:sdtContent>
                <w:r w:rsidR="00315E53">
                  <w:t>Wednesday</w:t>
                </w:r>
              </w:sdtContent>
            </w:sdt>
          </w:p>
        </w:tc>
        <w:tc>
          <w:tcPr>
            <w:tcW w:w="71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26BA6" w:themeFill="text2" w:themeFillShade="BF"/>
          </w:tcPr>
          <w:p w14:paraId="279DC96D" w14:textId="77777777" w:rsidR="00315E53" w:rsidRDefault="004D56F7" w:rsidP="00A67FF4">
            <w:pPr>
              <w:pStyle w:val="Days"/>
            </w:pPr>
            <w:sdt>
              <w:sdtPr>
                <w:id w:val="-1651358265"/>
                <w:placeholder>
                  <w:docPart w:val="F4026FE12AFB4D85A92CF2BC94E49BBC"/>
                </w:placeholder>
                <w:temporary/>
                <w:showingPlcHdr/>
                <w15:appearance w15:val="hidden"/>
              </w:sdtPr>
              <w:sdtEndPr/>
              <w:sdtContent>
                <w:r w:rsidR="00315E53">
                  <w:t>Thursday</w:t>
                </w:r>
              </w:sdtContent>
            </w:sdt>
          </w:p>
        </w:tc>
        <w:tc>
          <w:tcPr>
            <w:tcW w:w="714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26BA6" w:themeFill="text2" w:themeFillShade="BF"/>
          </w:tcPr>
          <w:p w14:paraId="6B4519D6" w14:textId="77777777" w:rsidR="00315E53" w:rsidRDefault="004D56F7" w:rsidP="00A67FF4">
            <w:pPr>
              <w:pStyle w:val="Days"/>
            </w:pPr>
            <w:sdt>
              <w:sdtPr>
                <w:id w:val="1234742327"/>
                <w:placeholder>
                  <w:docPart w:val="22DF08B15AC94153991132720A7D5F94"/>
                </w:placeholder>
                <w:temporary/>
                <w:showingPlcHdr/>
                <w15:appearance w15:val="hidden"/>
              </w:sdtPr>
              <w:sdtEndPr/>
              <w:sdtContent>
                <w:r w:rsidR="00315E53">
                  <w:t>Friday</w:t>
                </w:r>
              </w:sdtContent>
            </w:sdt>
          </w:p>
        </w:tc>
        <w:tc>
          <w:tcPr>
            <w:tcW w:w="716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595959" w:themeFill="text1" w:themeFillTint="A6"/>
          </w:tcPr>
          <w:p w14:paraId="54FD0C45" w14:textId="77777777" w:rsidR="00315E53" w:rsidRDefault="004D56F7" w:rsidP="00A67FF4">
            <w:pPr>
              <w:pStyle w:val="Days"/>
            </w:pPr>
            <w:sdt>
              <w:sdtPr>
                <w:id w:val="720558551"/>
                <w:placeholder>
                  <w:docPart w:val="5A262702525F4C01AFBBD7E3BF7B25D7"/>
                </w:placeholder>
                <w:temporary/>
                <w:showingPlcHdr/>
                <w15:appearance w15:val="hidden"/>
              </w:sdtPr>
              <w:sdtEndPr/>
              <w:sdtContent>
                <w:r w:rsidR="00315E53">
                  <w:t>Saturday</w:t>
                </w:r>
              </w:sdtContent>
            </w:sdt>
          </w:p>
        </w:tc>
      </w:tr>
      <w:tr w:rsidR="00315E53" w14:paraId="7B749563" w14:textId="77777777" w:rsidTr="00A67FF4">
        <w:tc>
          <w:tcPr>
            <w:tcW w:w="715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4FE69AD" w14:textId="77777777" w:rsidR="00315E53" w:rsidRDefault="00315E53" w:rsidP="00A67FF4">
            <w:pPr>
              <w:pStyle w:val="Dates"/>
            </w:pPr>
          </w:p>
        </w:tc>
        <w:tc>
          <w:tcPr>
            <w:tcW w:w="713" w:type="pct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F28F009" w14:textId="77777777" w:rsidR="00315E53" w:rsidRDefault="00315E53" w:rsidP="00A67FF4">
            <w:pPr>
              <w:pStyle w:val="Dates"/>
            </w:pPr>
          </w:p>
        </w:tc>
        <w:tc>
          <w:tcPr>
            <w:tcW w:w="71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8D491C" w14:textId="77777777" w:rsidR="00315E53" w:rsidRDefault="00315E53" w:rsidP="00A67FF4">
            <w:pPr>
              <w:pStyle w:val="Dates"/>
            </w:pPr>
          </w:p>
        </w:tc>
        <w:tc>
          <w:tcPr>
            <w:tcW w:w="714" w:type="pct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73A87B8" w14:textId="77777777" w:rsidR="00315E53" w:rsidRDefault="00315E53" w:rsidP="00A67FF4">
            <w:pPr>
              <w:pStyle w:val="Dates"/>
            </w:pPr>
          </w:p>
        </w:tc>
        <w:tc>
          <w:tcPr>
            <w:tcW w:w="71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7581CC" w14:textId="77777777" w:rsidR="00315E53" w:rsidRDefault="00315E53" w:rsidP="00A67FF4">
            <w:pPr>
              <w:pStyle w:val="Dates"/>
            </w:pPr>
            <w:r w:rsidRPr="00725246">
              <w:t>1</w:t>
            </w:r>
          </w:p>
        </w:tc>
        <w:tc>
          <w:tcPr>
            <w:tcW w:w="714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60154C9" w14:textId="77777777" w:rsidR="00315E53" w:rsidRDefault="00315E53" w:rsidP="00A67FF4">
            <w:pPr>
              <w:pStyle w:val="Dates"/>
            </w:pPr>
            <w:r w:rsidRPr="00725246">
              <w:t>2</w:t>
            </w:r>
          </w:p>
        </w:tc>
        <w:tc>
          <w:tcPr>
            <w:tcW w:w="716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C1E8F84" w14:textId="77777777" w:rsidR="00315E53" w:rsidRDefault="00315E53" w:rsidP="00A67FF4">
            <w:pPr>
              <w:pStyle w:val="Dates"/>
            </w:pPr>
            <w:r w:rsidRPr="00725246">
              <w:t>3</w:t>
            </w:r>
          </w:p>
        </w:tc>
      </w:tr>
      <w:tr w:rsidR="005B476F" w14:paraId="788B4EC8" w14:textId="77777777" w:rsidTr="00A67FF4">
        <w:trPr>
          <w:trHeight w:hRule="exact" w:val="720"/>
        </w:trPr>
        <w:tc>
          <w:tcPr>
            <w:tcW w:w="715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2940062" w14:textId="77777777" w:rsidR="005B476F" w:rsidRDefault="005B476F" w:rsidP="005B476F">
            <w:pPr>
              <w:pStyle w:val="Dates"/>
            </w:pPr>
          </w:p>
        </w:tc>
        <w:tc>
          <w:tcPr>
            <w:tcW w:w="713" w:type="pct"/>
            <w:gridSpan w:val="2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2DF8E89" w14:textId="77777777" w:rsidR="005B476F" w:rsidRDefault="005B476F" w:rsidP="005B476F">
            <w:pPr>
              <w:pStyle w:val="Dates"/>
            </w:pPr>
          </w:p>
        </w:tc>
        <w:tc>
          <w:tcPr>
            <w:tcW w:w="714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A21E70" w14:textId="77777777" w:rsidR="005B476F" w:rsidRPr="005B476F" w:rsidRDefault="005B476F" w:rsidP="005B476F">
            <w:pPr>
              <w:pStyle w:val="Dates"/>
              <w:jc w:val="center"/>
              <w:rPr>
                <w:bCs/>
              </w:rPr>
            </w:pPr>
            <w:r w:rsidRPr="005B476F">
              <w:rPr>
                <w:bCs/>
              </w:rPr>
              <w:t>CLASS DAY</w:t>
            </w:r>
          </w:p>
          <w:p w14:paraId="467698DC" w14:textId="77777777" w:rsidR="005B476F" w:rsidRPr="005B476F" w:rsidRDefault="005B476F" w:rsidP="005B476F">
            <w:pPr>
              <w:pStyle w:val="Dates"/>
              <w:jc w:val="center"/>
              <w:rPr>
                <w:bCs/>
              </w:rPr>
            </w:pPr>
            <w:r w:rsidRPr="005B476F">
              <w:rPr>
                <w:bCs/>
              </w:rPr>
              <w:t>5:30PM to 8:00PM</w:t>
            </w:r>
          </w:p>
          <w:p w14:paraId="156BFCEE" w14:textId="77777777" w:rsidR="005B476F" w:rsidRPr="005B476F" w:rsidRDefault="005B476F" w:rsidP="005B476F">
            <w:pPr>
              <w:pStyle w:val="Dates"/>
              <w:rPr>
                <w:bCs/>
              </w:rPr>
            </w:pPr>
          </w:p>
        </w:tc>
        <w:tc>
          <w:tcPr>
            <w:tcW w:w="714" w:type="pct"/>
            <w:gridSpan w:val="2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D30429" w14:textId="77777777" w:rsidR="005B476F" w:rsidRPr="005B476F" w:rsidRDefault="005B476F" w:rsidP="005B476F">
            <w:pPr>
              <w:pStyle w:val="Dates"/>
              <w:rPr>
                <w:bCs/>
              </w:rPr>
            </w:pPr>
          </w:p>
        </w:tc>
        <w:tc>
          <w:tcPr>
            <w:tcW w:w="714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C538099" w14:textId="77777777" w:rsidR="005B476F" w:rsidRPr="005B476F" w:rsidRDefault="005B476F" w:rsidP="005B476F">
            <w:pPr>
              <w:pStyle w:val="Dates"/>
              <w:rPr>
                <w:bCs/>
              </w:rPr>
            </w:pPr>
          </w:p>
        </w:tc>
        <w:tc>
          <w:tcPr>
            <w:tcW w:w="714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79300B" w14:textId="77777777" w:rsidR="005B476F" w:rsidRPr="005B476F" w:rsidRDefault="005B476F" w:rsidP="005B476F">
            <w:pPr>
              <w:pStyle w:val="Dates"/>
              <w:rPr>
                <w:bCs/>
              </w:rPr>
            </w:pPr>
          </w:p>
        </w:tc>
        <w:tc>
          <w:tcPr>
            <w:tcW w:w="716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C55B261" w14:textId="77777777" w:rsidR="005B476F" w:rsidRPr="005B476F" w:rsidRDefault="005B476F" w:rsidP="005B476F">
            <w:pPr>
              <w:pStyle w:val="Dates"/>
              <w:jc w:val="center"/>
              <w:rPr>
                <w:bCs/>
              </w:rPr>
            </w:pPr>
            <w:r w:rsidRPr="005B476F">
              <w:rPr>
                <w:bCs/>
              </w:rPr>
              <w:t>CLASS DAY</w:t>
            </w:r>
          </w:p>
          <w:p w14:paraId="250A8516" w14:textId="6EA90B94" w:rsidR="005B476F" w:rsidRPr="005B476F" w:rsidRDefault="005B476F" w:rsidP="005B476F">
            <w:pPr>
              <w:pStyle w:val="Dates"/>
              <w:rPr>
                <w:bCs/>
              </w:rPr>
            </w:pPr>
            <w:r w:rsidRPr="005B476F">
              <w:rPr>
                <w:bCs/>
              </w:rPr>
              <w:t>10:00AM TO 1:00PM</w:t>
            </w:r>
          </w:p>
          <w:p w14:paraId="4634F441" w14:textId="3461BFDE" w:rsidR="005B476F" w:rsidRPr="005B476F" w:rsidRDefault="005B476F" w:rsidP="005B476F">
            <w:pPr>
              <w:rPr>
                <w:bCs/>
              </w:rPr>
            </w:pPr>
          </w:p>
        </w:tc>
      </w:tr>
      <w:tr w:rsidR="005B476F" w14:paraId="7CB8A05D" w14:textId="77777777" w:rsidTr="00A67FF4">
        <w:tc>
          <w:tcPr>
            <w:tcW w:w="715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135A4173" w14:textId="77777777" w:rsidR="005B476F" w:rsidRDefault="005B476F" w:rsidP="005B476F">
            <w:pPr>
              <w:pStyle w:val="Dates"/>
            </w:pPr>
            <w:r w:rsidRPr="00725246">
              <w:t>4</w:t>
            </w:r>
          </w:p>
        </w:tc>
        <w:tc>
          <w:tcPr>
            <w:tcW w:w="713" w:type="pct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088D96BF" w14:textId="77777777" w:rsidR="005B476F" w:rsidRDefault="005B476F" w:rsidP="005B476F">
            <w:pPr>
              <w:pStyle w:val="Dates"/>
            </w:pPr>
            <w:r w:rsidRPr="00725246">
              <w:t>5</w:t>
            </w:r>
          </w:p>
        </w:tc>
        <w:tc>
          <w:tcPr>
            <w:tcW w:w="71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3ADCD92E" w14:textId="77777777" w:rsidR="005B476F" w:rsidRDefault="005B476F" w:rsidP="005B476F">
            <w:pPr>
              <w:pStyle w:val="Dates"/>
            </w:pPr>
            <w:r w:rsidRPr="00725246">
              <w:t>6</w:t>
            </w:r>
          </w:p>
        </w:tc>
        <w:tc>
          <w:tcPr>
            <w:tcW w:w="714" w:type="pct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4584919A" w14:textId="77777777" w:rsidR="005B476F" w:rsidRDefault="005B476F" w:rsidP="005B476F">
            <w:pPr>
              <w:pStyle w:val="Dates"/>
            </w:pPr>
            <w:r w:rsidRPr="00725246">
              <w:t>7</w:t>
            </w:r>
          </w:p>
        </w:tc>
        <w:tc>
          <w:tcPr>
            <w:tcW w:w="71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09D29D43" w14:textId="77777777" w:rsidR="005B476F" w:rsidRDefault="005B476F" w:rsidP="005B476F">
            <w:pPr>
              <w:pStyle w:val="Dates"/>
            </w:pPr>
            <w:r w:rsidRPr="00725246">
              <w:t>8</w:t>
            </w:r>
          </w:p>
        </w:tc>
        <w:tc>
          <w:tcPr>
            <w:tcW w:w="714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6FE7BE6C" w14:textId="77777777" w:rsidR="005B476F" w:rsidRDefault="005B476F" w:rsidP="005B476F">
            <w:pPr>
              <w:pStyle w:val="Dates"/>
            </w:pPr>
            <w:r w:rsidRPr="00725246">
              <w:t>9</w:t>
            </w:r>
          </w:p>
        </w:tc>
        <w:tc>
          <w:tcPr>
            <w:tcW w:w="716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28812015" w14:textId="77777777" w:rsidR="005B476F" w:rsidRDefault="005B476F" w:rsidP="005B476F">
            <w:pPr>
              <w:pStyle w:val="Dates"/>
            </w:pPr>
            <w:r w:rsidRPr="00725246">
              <w:t>10</w:t>
            </w:r>
          </w:p>
        </w:tc>
      </w:tr>
      <w:tr w:rsidR="005B476F" w14:paraId="37F094C7" w14:textId="77777777" w:rsidTr="00A67FF4">
        <w:trPr>
          <w:trHeight w:hRule="exact" w:val="720"/>
        </w:trPr>
        <w:tc>
          <w:tcPr>
            <w:tcW w:w="715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1ED0EB7" w14:textId="77777777" w:rsidR="005B476F" w:rsidRDefault="005B476F" w:rsidP="005B476F">
            <w:pPr>
              <w:pStyle w:val="Dates"/>
            </w:pPr>
          </w:p>
        </w:tc>
        <w:tc>
          <w:tcPr>
            <w:tcW w:w="713" w:type="pct"/>
            <w:gridSpan w:val="2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0E5A50EF" w14:textId="5B868B34" w:rsidR="005B476F" w:rsidRDefault="005B476F" w:rsidP="005B476F">
            <w:pPr>
              <w:pStyle w:val="Dates"/>
              <w:jc w:val="center"/>
            </w:pPr>
            <w:r>
              <w:t>EXAMINATION WEEK</w:t>
            </w:r>
          </w:p>
        </w:tc>
        <w:tc>
          <w:tcPr>
            <w:tcW w:w="714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39DF9B1E" w14:textId="3858F370" w:rsidR="005B476F" w:rsidRDefault="005B476F" w:rsidP="005B476F">
            <w:pPr>
              <w:pStyle w:val="Dates"/>
              <w:jc w:val="center"/>
            </w:pPr>
            <w:r>
              <w:t>EXAMINATION WEEK</w:t>
            </w:r>
          </w:p>
        </w:tc>
        <w:tc>
          <w:tcPr>
            <w:tcW w:w="714" w:type="pct"/>
            <w:gridSpan w:val="2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24EB3E0" w14:textId="6D7951CB" w:rsidR="005B476F" w:rsidRDefault="005B476F" w:rsidP="005B476F">
            <w:pPr>
              <w:pStyle w:val="Dates"/>
              <w:jc w:val="center"/>
            </w:pPr>
            <w:r>
              <w:t>EXAMINATION WEEK</w:t>
            </w:r>
          </w:p>
        </w:tc>
        <w:tc>
          <w:tcPr>
            <w:tcW w:w="714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30577A62" w14:textId="50D3404B" w:rsidR="005B476F" w:rsidRDefault="005B476F" w:rsidP="005B476F">
            <w:pPr>
              <w:pStyle w:val="Dates"/>
              <w:jc w:val="center"/>
            </w:pPr>
            <w:r>
              <w:t>EXAMINATION WEEK</w:t>
            </w:r>
          </w:p>
        </w:tc>
        <w:tc>
          <w:tcPr>
            <w:tcW w:w="714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26FECB8F" w14:textId="7A45FA4C" w:rsidR="005B476F" w:rsidRDefault="005B476F" w:rsidP="005B476F">
            <w:pPr>
              <w:pStyle w:val="Dates"/>
              <w:jc w:val="center"/>
            </w:pPr>
            <w:r>
              <w:t>EXAMINATION WEEK</w:t>
            </w:r>
          </w:p>
        </w:tc>
        <w:tc>
          <w:tcPr>
            <w:tcW w:w="716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17D3EB24" w14:textId="5A79D3A8" w:rsidR="005B476F" w:rsidRDefault="005B476F" w:rsidP="005B476F">
            <w:pPr>
              <w:pStyle w:val="Dates"/>
              <w:jc w:val="center"/>
            </w:pPr>
            <w:r>
              <w:t>EXAMINATION WEEK</w:t>
            </w:r>
          </w:p>
        </w:tc>
      </w:tr>
      <w:tr w:rsidR="005B476F" w14:paraId="6109D9E1" w14:textId="77777777" w:rsidTr="00A67FF4">
        <w:tc>
          <w:tcPr>
            <w:tcW w:w="715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38861D3" w14:textId="77777777" w:rsidR="005B476F" w:rsidRDefault="005B476F" w:rsidP="005B476F">
            <w:pPr>
              <w:pStyle w:val="Dates"/>
            </w:pPr>
            <w:r w:rsidRPr="00725246">
              <w:t>11</w:t>
            </w:r>
          </w:p>
        </w:tc>
        <w:tc>
          <w:tcPr>
            <w:tcW w:w="713" w:type="pct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21D92BA" w14:textId="77777777" w:rsidR="005B476F" w:rsidRDefault="005B476F" w:rsidP="005B476F">
            <w:pPr>
              <w:pStyle w:val="Dates"/>
            </w:pPr>
            <w:r w:rsidRPr="00725246">
              <w:t>12</w:t>
            </w:r>
          </w:p>
        </w:tc>
        <w:tc>
          <w:tcPr>
            <w:tcW w:w="71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392B075" w14:textId="77777777" w:rsidR="005B476F" w:rsidRDefault="005B476F" w:rsidP="005B476F">
            <w:pPr>
              <w:pStyle w:val="Dates"/>
            </w:pPr>
            <w:r w:rsidRPr="00725246">
              <w:t>13</w:t>
            </w:r>
          </w:p>
        </w:tc>
        <w:tc>
          <w:tcPr>
            <w:tcW w:w="714" w:type="pct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D88258A" w14:textId="77777777" w:rsidR="005B476F" w:rsidRDefault="005B476F" w:rsidP="005B476F">
            <w:pPr>
              <w:pStyle w:val="Dates"/>
            </w:pPr>
            <w:r w:rsidRPr="00725246">
              <w:t>14</w:t>
            </w:r>
          </w:p>
        </w:tc>
        <w:tc>
          <w:tcPr>
            <w:tcW w:w="71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14D8FA" w14:textId="77777777" w:rsidR="005B476F" w:rsidRDefault="005B476F" w:rsidP="005B476F">
            <w:pPr>
              <w:pStyle w:val="Dates"/>
            </w:pPr>
            <w:r w:rsidRPr="00725246">
              <w:t>15</w:t>
            </w:r>
          </w:p>
        </w:tc>
        <w:tc>
          <w:tcPr>
            <w:tcW w:w="714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9D4D15A" w14:textId="77777777" w:rsidR="005B476F" w:rsidRDefault="005B476F" w:rsidP="005B476F">
            <w:pPr>
              <w:pStyle w:val="Dates"/>
            </w:pPr>
            <w:r w:rsidRPr="00725246">
              <w:t>16</w:t>
            </w:r>
          </w:p>
        </w:tc>
        <w:tc>
          <w:tcPr>
            <w:tcW w:w="716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4703E12" w14:textId="77777777" w:rsidR="005B476F" w:rsidRDefault="005B476F" w:rsidP="005B476F">
            <w:pPr>
              <w:pStyle w:val="Dates"/>
            </w:pPr>
            <w:r w:rsidRPr="00725246">
              <w:t>17</w:t>
            </w:r>
          </w:p>
        </w:tc>
      </w:tr>
      <w:tr w:rsidR="005B476F" w14:paraId="560137BC" w14:textId="77777777" w:rsidTr="00A67FF4">
        <w:trPr>
          <w:trHeight w:hRule="exact" w:val="720"/>
        </w:trPr>
        <w:tc>
          <w:tcPr>
            <w:tcW w:w="715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1F8866C" w14:textId="77777777" w:rsidR="005B476F" w:rsidRDefault="005B476F" w:rsidP="005B476F">
            <w:pPr>
              <w:pStyle w:val="Dates"/>
            </w:pPr>
          </w:p>
        </w:tc>
        <w:tc>
          <w:tcPr>
            <w:tcW w:w="713" w:type="pct"/>
            <w:gridSpan w:val="2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649B679" w14:textId="77777777" w:rsidR="005B476F" w:rsidRDefault="005B476F" w:rsidP="005B476F">
            <w:pPr>
              <w:pStyle w:val="Dates"/>
            </w:pPr>
          </w:p>
        </w:tc>
        <w:tc>
          <w:tcPr>
            <w:tcW w:w="714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4EA269D" w14:textId="77777777" w:rsidR="005B476F" w:rsidRDefault="005B476F" w:rsidP="005B476F">
            <w:pPr>
              <w:pStyle w:val="Dates"/>
            </w:pPr>
          </w:p>
        </w:tc>
        <w:tc>
          <w:tcPr>
            <w:tcW w:w="714" w:type="pct"/>
            <w:gridSpan w:val="2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5D802AA" w14:textId="77777777" w:rsidR="005B476F" w:rsidRDefault="005B476F" w:rsidP="005B476F">
            <w:pPr>
              <w:pStyle w:val="Dates"/>
            </w:pPr>
          </w:p>
        </w:tc>
        <w:tc>
          <w:tcPr>
            <w:tcW w:w="714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AEB2559" w14:textId="77777777" w:rsidR="005B476F" w:rsidRDefault="005B476F" w:rsidP="005B476F">
            <w:pPr>
              <w:pStyle w:val="Dates"/>
            </w:pPr>
          </w:p>
        </w:tc>
        <w:tc>
          <w:tcPr>
            <w:tcW w:w="714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A04AF42" w14:textId="77777777" w:rsidR="005B476F" w:rsidRDefault="005B476F" w:rsidP="005B476F">
            <w:pPr>
              <w:pStyle w:val="Dates"/>
            </w:pPr>
          </w:p>
        </w:tc>
        <w:tc>
          <w:tcPr>
            <w:tcW w:w="716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0C44E6C" w14:textId="77777777" w:rsidR="005B476F" w:rsidRDefault="005B476F" w:rsidP="005B476F">
            <w:pPr>
              <w:pStyle w:val="Dates"/>
            </w:pPr>
          </w:p>
        </w:tc>
      </w:tr>
      <w:tr w:rsidR="005B476F" w14:paraId="12F1FF9A" w14:textId="77777777" w:rsidTr="00A67FF4">
        <w:tc>
          <w:tcPr>
            <w:tcW w:w="715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07C41179" w14:textId="77777777" w:rsidR="005B476F" w:rsidRDefault="005B476F" w:rsidP="005B476F">
            <w:pPr>
              <w:pStyle w:val="Dates"/>
            </w:pPr>
            <w:r w:rsidRPr="00725246">
              <w:t>18</w:t>
            </w:r>
          </w:p>
        </w:tc>
        <w:tc>
          <w:tcPr>
            <w:tcW w:w="713" w:type="pct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07DF1133" w14:textId="77777777" w:rsidR="005B476F" w:rsidRDefault="005B476F" w:rsidP="005B476F">
            <w:pPr>
              <w:pStyle w:val="Dates"/>
            </w:pPr>
            <w:r w:rsidRPr="00725246">
              <w:t>19</w:t>
            </w:r>
          </w:p>
        </w:tc>
        <w:tc>
          <w:tcPr>
            <w:tcW w:w="71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13A37486" w14:textId="77777777" w:rsidR="005B476F" w:rsidRDefault="005B476F" w:rsidP="005B476F">
            <w:pPr>
              <w:pStyle w:val="Dates"/>
            </w:pPr>
            <w:r w:rsidRPr="00725246">
              <w:t>20</w:t>
            </w:r>
          </w:p>
        </w:tc>
        <w:tc>
          <w:tcPr>
            <w:tcW w:w="714" w:type="pct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00B9E57E" w14:textId="77777777" w:rsidR="005B476F" w:rsidRDefault="005B476F" w:rsidP="005B476F">
            <w:pPr>
              <w:pStyle w:val="Dates"/>
            </w:pPr>
            <w:r w:rsidRPr="00725246">
              <w:t>21</w:t>
            </w:r>
          </w:p>
        </w:tc>
        <w:tc>
          <w:tcPr>
            <w:tcW w:w="71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76A5B7B6" w14:textId="77777777" w:rsidR="005B476F" w:rsidRDefault="005B476F" w:rsidP="005B476F">
            <w:pPr>
              <w:pStyle w:val="Dates"/>
            </w:pPr>
            <w:r w:rsidRPr="00725246">
              <w:t>22</w:t>
            </w:r>
          </w:p>
        </w:tc>
        <w:tc>
          <w:tcPr>
            <w:tcW w:w="714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4E85B003" w14:textId="77777777" w:rsidR="005B476F" w:rsidRDefault="005B476F" w:rsidP="005B476F">
            <w:pPr>
              <w:pStyle w:val="Dates"/>
            </w:pPr>
            <w:r w:rsidRPr="00725246">
              <w:t>23</w:t>
            </w:r>
          </w:p>
        </w:tc>
        <w:tc>
          <w:tcPr>
            <w:tcW w:w="716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79BE41DF" w14:textId="77777777" w:rsidR="005B476F" w:rsidRDefault="005B476F" w:rsidP="005B476F">
            <w:pPr>
              <w:pStyle w:val="Dates"/>
            </w:pPr>
            <w:r w:rsidRPr="00725246">
              <w:t>24</w:t>
            </w:r>
          </w:p>
        </w:tc>
      </w:tr>
      <w:tr w:rsidR="005B476F" w14:paraId="21941C57" w14:textId="77777777" w:rsidTr="00A67FF4">
        <w:trPr>
          <w:trHeight w:hRule="exact" w:val="720"/>
        </w:trPr>
        <w:tc>
          <w:tcPr>
            <w:tcW w:w="715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68E76686" w14:textId="77777777" w:rsidR="005B476F" w:rsidRDefault="005B476F" w:rsidP="005B476F">
            <w:pPr>
              <w:pStyle w:val="Dates"/>
            </w:pPr>
          </w:p>
        </w:tc>
        <w:tc>
          <w:tcPr>
            <w:tcW w:w="713" w:type="pct"/>
            <w:gridSpan w:val="2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105509A2" w14:textId="77777777" w:rsidR="005B476F" w:rsidRDefault="005B476F" w:rsidP="005B476F">
            <w:pPr>
              <w:pStyle w:val="Dates"/>
            </w:pPr>
          </w:p>
        </w:tc>
        <w:tc>
          <w:tcPr>
            <w:tcW w:w="714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295F555C" w14:textId="77777777" w:rsidR="005B476F" w:rsidRDefault="005B476F" w:rsidP="005B476F">
            <w:pPr>
              <w:pStyle w:val="Dates"/>
            </w:pPr>
          </w:p>
        </w:tc>
        <w:tc>
          <w:tcPr>
            <w:tcW w:w="714" w:type="pct"/>
            <w:gridSpan w:val="2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495A652A" w14:textId="77777777" w:rsidR="005B476F" w:rsidRDefault="005B476F" w:rsidP="005B476F">
            <w:pPr>
              <w:pStyle w:val="Dates"/>
            </w:pPr>
          </w:p>
        </w:tc>
        <w:tc>
          <w:tcPr>
            <w:tcW w:w="714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2BE7E5AF" w14:textId="77777777" w:rsidR="005B476F" w:rsidRDefault="005B476F" w:rsidP="005B476F">
            <w:pPr>
              <w:pStyle w:val="Dates"/>
            </w:pPr>
          </w:p>
        </w:tc>
        <w:tc>
          <w:tcPr>
            <w:tcW w:w="714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7A6333DA" w14:textId="77777777" w:rsidR="005B476F" w:rsidRDefault="005B476F" w:rsidP="005B476F">
            <w:pPr>
              <w:pStyle w:val="Dates"/>
            </w:pPr>
          </w:p>
        </w:tc>
        <w:tc>
          <w:tcPr>
            <w:tcW w:w="716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4AC924C3" w14:textId="77777777" w:rsidR="005B476F" w:rsidRDefault="005B476F" w:rsidP="005B476F">
            <w:pPr>
              <w:pStyle w:val="Dates"/>
            </w:pPr>
          </w:p>
        </w:tc>
      </w:tr>
      <w:tr w:rsidR="005B476F" w14:paraId="729057F4" w14:textId="77777777" w:rsidTr="00A67FF4">
        <w:tc>
          <w:tcPr>
            <w:tcW w:w="715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A1004BB" w14:textId="77777777" w:rsidR="005B476F" w:rsidRDefault="005B476F" w:rsidP="005B476F">
            <w:pPr>
              <w:pStyle w:val="Dates"/>
            </w:pPr>
            <w:r w:rsidRPr="00725246">
              <w:t>25</w:t>
            </w:r>
          </w:p>
        </w:tc>
        <w:tc>
          <w:tcPr>
            <w:tcW w:w="713" w:type="pct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3924C94" w14:textId="77777777" w:rsidR="005B476F" w:rsidRDefault="005B476F" w:rsidP="005B476F">
            <w:pPr>
              <w:pStyle w:val="Dates"/>
            </w:pPr>
            <w:r w:rsidRPr="00725246">
              <w:t>26</w:t>
            </w:r>
          </w:p>
        </w:tc>
        <w:tc>
          <w:tcPr>
            <w:tcW w:w="71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E90B103" w14:textId="77777777" w:rsidR="005B476F" w:rsidRDefault="005B476F" w:rsidP="005B476F">
            <w:pPr>
              <w:pStyle w:val="Dates"/>
            </w:pPr>
            <w:r w:rsidRPr="00725246">
              <w:t>27</w:t>
            </w:r>
          </w:p>
        </w:tc>
        <w:tc>
          <w:tcPr>
            <w:tcW w:w="714" w:type="pct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FE3CBD6" w14:textId="77777777" w:rsidR="005B476F" w:rsidRDefault="005B476F" w:rsidP="005B476F">
            <w:pPr>
              <w:pStyle w:val="Dates"/>
            </w:pPr>
            <w:r w:rsidRPr="00725246">
              <w:t>28</w:t>
            </w:r>
          </w:p>
        </w:tc>
        <w:tc>
          <w:tcPr>
            <w:tcW w:w="71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10F7B14" w14:textId="77777777" w:rsidR="005B476F" w:rsidRDefault="005B476F" w:rsidP="005B476F">
            <w:pPr>
              <w:pStyle w:val="Dates"/>
            </w:pPr>
            <w:r w:rsidRPr="00725246">
              <w:t>29</w:t>
            </w:r>
          </w:p>
        </w:tc>
        <w:tc>
          <w:tcPr>
            <w:tcW w:w="714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9F179CB" w14:textId="77777777" w:rsidR="005B476F" w:rsidRDefault="005B476F" w:rsidP="005B476F">
            <w:pPr>
              <w:pStyle w:val="Dates"/>
            </w:pPr>
            <w:r w:rsidRPr="00725246">
              <w:t>30</w:t>
            </w:r>
          </w:p>
        </w:tc>
        <w:tc>
          <w:tcPr>
            <w:tcW w:w="716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FDA3E2E" w14:textId="77777777" w:rsidR="005B476F" w:rsidRDefault="005B476F" w:rsidP="005B476F">
            <w:pPr>
              <w:pStyle w:val="Dates"/>
            </w:pPr>
            <w:r w:rsidRPr="00725246">
              <w:t>31</w:t>
            </w:r>
          </w:p>
        </w:tc>
      </w:tr>
      <w:tr w:rsidR="005B476F" w14:paraId="53D270BD" w14:textId="77777777" w:rsidTr="00A67FF4">
        <w:trPr>
          <w:trHeight w:hRule="exact" w:val="720"/>
        </w:trPr>
        <w:tc>
          <w:tcPr>
            <w:tcW w:w="715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68B258D" w14:textId="77777777" w:rsidR="005B476F" w:rsidRDefault="005B476F" w:rsidP="005B476F">
            <w:pPr>
              <w:pStyle w:val="Dates"/>
            </w:pPr>
          </w:p>
        </w:tc>
        <w:tc>
          <w:tcPr>
            <w:tcW w:w="713" w:type="pct"/>
            <w:gridSpan w:val="2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32C5A14" w14:textId="77777777" w:rsidR="005B476F" w:rsidRDefault="005B476F" w:rsidP="005B476F">
            <w:pPr>
              <w:pStyle w:val="Dates"/>
            </w:pPr>
          </w:p>
        </w:tc>
        <w:tc>
          <w:tcPr>
            <w:tcW w:w="714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7889286" w14:textId="77777777" w:rsidR="005B476F" w:rsidRDefault="005B476F" w:rsidP="005B476F">
            <w:pPr>
              <w:pStyle w:val="Dates"/>
            </w:pPr>
          </w:p>
        </w:tc>
        <w:tc>
          <w:tcPr>
            <w:tcW w:w="714" w:type="pct"/>
            <w:gridSpan w:val="2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D69EFAD" w14:textId="77777777" w:rsidR="005B476F" w:rsidRDefault="005B476F" w:rsidP="005B476F">
            <w:pPr>
              <w:pStyle w:val="Dates"/>
            </w:pPr>
          </w:p>
        </w:tc>
        <w:tc>
          <w:tcPr>
            <w:tcW w:w="714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41CA740" w14:textId="77777777" w:rsidR="005B476F" w:rsidRDefault="005B476F" w:rsidP="005B476F">
            <w:pPr>
              <w:pStyle w:val="Dates"/>
            </w:pPr>
          </w:p>
        </w:tc>
        <w:tc>
          <w:tcPr>
            <w:tcW w:w="714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A490F34" w14:textId="77777777" w:rsidR="005B476F" w:rsidRDefault="005B476F" w:rsidP="005B476F">
            <w:pPr>
              <w:pStyle w:val="Dates"/>
            </w:pPr>
          </w:p>
        </w:tc>
        <w:tc>
          <w:tcPr>
            <w:tcW w:w="716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FD90645" w14:textId="77777777" w:rsidR="005B476F" w:rsidRDefault="005B476F" w:rsidP="005B476F">
            <w:pPr>
              <w:pStyle w:val="Dates"/>
            </w:pPr>
          </w:p>
        </w:tc>
      </w:tr>
      <w:tr w:rsidR="005B476F" w14:paraId="5404924E" w14:textId="77777777" w:rsidTr="00A67FF4">
        <w:tc>
          <w:tcPr>
            <w:tcW w:w="715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4B3BDD2C" w14:textId="77777777" w:rsidR="005B476F" w:rsidRDefault="005B476F" w:rsidP="005B476F">
            <w:pPr>
              <w:pStyle w:val="Dates"/>
            </w:pPr>
          </w:p>
        </w:tc>
        <w:tc>
          <w:tcPr>
            <w:tcW w:w="713" w:type="pct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2A0CB02" w14:textId="77777777" w:rsidR="005B476F" w:rsidRDefault="005B476F" w:rsidP="005B476F">
            <w:pPr>
              <w:pStyle w:val="Dates"/>
            </w:pPr>
          </w:p>
        </w:tc>
        <w:tc>
          <w:tcPr>
            <w:tcW w:w="71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7D98E663" w14:textId="77777777" w:rsidR="005B476F" w:rsidRDefault="005B476F" w:rsidP="005B476F">
            <w:pPr>
              <w:pStyle w:val="Dates"/>
            </w:pPr>
          </w:p>
        </w:tc>
        <w:tc>
          <w:tcPr>
            <w:tcW w:w="714" w:type="pct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6DCB5BEC" w14:textId="77777777" w:rsidR="005B476F" w:rsidRDefault="005B476F" w:rsidP="005B476F">
            <w:pPr>
              <w:pStyle w:val="Dates"/>
            </w:pPr>
          </w:p>
        </w:tc>
        <w:tc>
          <w:tcPr>
            <w:tcW w:w="71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2D926598" w14:textId="77777777" w:rsidR="005B476F" w:rsidRDefault="005B476F" w:rsidP="005B476F">
            <w:pPr>
              <w:pStyle w:val="Dates"/>
            </w:pPr>
          </w:p>
        </w:tc>
        <w:tc>
          <w:tcPr>
            <w:tcW w:w="714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6450519B" w14:textId="77777777" w:rsidR="005B476F" w:rsidRDefault="005B476F" w:rsidP="005B476F">
            <w:pPr>
              <w:pStyle w:val="Dates"/>
            </w:pPr>
          </w:p>
        </w:tc>
        <w:tc>
          <w:tcPr>
            <w:tcW w:w="716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78579BE5" w14:textId="77777777" w:rsidR="005B476F" w:rsidRDefault="005B476F" w:rsidP="005B476F">
            <w:pPr>
              <w:pStyle w:val="Dates"/>
            </w:pPr>
          </w:p>
        </w:tc>
      </w:tr>
      <w:tr w:rsidR="005B476F" w14:paraId="7F8330C3" w14:textId="77777777" w:rsidTr="00A67FF4">
        <w:trPr>
          <w:trHeight w:hRule="exact" w:val="720"/>
        </w:trPr>
        <w:tc>
          <w:tcPr>
            <w:tcW w:w="715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4E6DACC0" w14:textId="77777777" w:rsidR="005B476F" w:rsidRDefault="005B476F" w:rsidP="005B476F">
            <w:pPr>
              <w:pStyle w:val="Dates"/>
            </w:pPr>
          </w:p>
        </w:tc>
        <w:tc>
          <w:tcPr>
            <w:tcW w:w="713" w:type="pct"/>
            <w:gridSpan w:val="2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60892999" w14:textId="77777777" w:rsidR="005B476F" w:rsidRDefault="005B476F" w:rsidP="005B476F">
            <w:pPr>
              <w:pStyle w:val="Dates"/>
            </w:pPr>
          </w:p>
        </w:tc>
        <w:tc>
          <w:tcPr>
            <w:tcW w:w="714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090DC959" w14:textId="77777777" w:rsidR="005B476F" w:rsidRDefault="005B476F" w:rsidP="005B476F">
            <w:pPr>
              <w:pStyle w:val="Dates"/>
            </w:pPr>
          </w:p>
        </w:tc>
        <w:tc>
          <w:tcPr>
            <w:tcW w:w="714" w:type="pct"/>
            <w:gridSpan w:val="2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70F20AFC" w14:textId="77777777" w:rsidR="005B476F" w:rsidRDefault="005B476F" w:rsidP="005B476F">
            <w:pPr>
              <w:pStyle w:val="Dates"/>
            </w:pPr>
          </w:p>
        </w:tc>
        <w:tc>
          <w:tcPr>
            <w:tcW w:w="714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109C5378" w14:textId="77777777" w:rsidR="005B476F" w:rsidRDefault="005B476F" w:rsidP="005B476F">
            <w:pPr>
              <w:pStyle w:val="Dates"/>
            </w:pPr>
          </w:p>
        </w:tc>
        <w:tc>
          <w:tcPr>
            <w:tcW w:w="714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83AE80D" w14:textId="77777777" w:rsidR="005B476F" w:rsidRDefault="005B476F" w:rsidP="005B476F">
            <w:pPr>
              <w:pStyle w:val="Dates"/>
            </w:pPr>
          </w:p>
        </w:tc>
        <w:tc>
          <w:tcPr>
            <w:tcW w:w="716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66E5232C" w14:textId="77777777" w:rsidR="005B476F" w:rsidRDefault="005B476F" w:rsidP="005B476F">
            <w:pPr>
              <w:pStyle w:val="Dates"/>
            </w:pPr>
          </w:p>
        </w:tc>
      </w:tr>
      <w:tr w:rsidR="005B476F" w14:paraId="0885686E" w14:textId="77777777" w:rsidTr="005B476F">
        <w:trPr>
          <w:trHeight w:hRule="exact" w:val="191"/>
        </w:trPr>
        <w:tc>
          <w:tcPr>
            <w:tcW w:w="1215" w:type="pct"/>
            <w:gridSpan w:val="2"/>
            <w:tcBorders>
              <w:top w:val="single" w:sz="8" w:space="0" w:color="BFBFBF" w:themeColor="background1" w:themeShade="BF"/>
            </w:tcBorders>
          </w:tcPr>
          <w:p w14:paraId="66F2AA9D" w14:textId="77777777" w:rsidR="005B476F" w:rsidRDefault="005B476F" w:rsidP="005B476F"/>
        </w:tc>
        <w:tc>
          <w:tcPr>
            <w:tcW w:w="1310" w:type="pct"/>
            <w:gridSpan w:val="3"/>
            <w:tcBorders>
              <w:top w:val="single" w:sz="8" w:space="0" w:color="BFBFBF" w:themeColor="background1" w:themeShade="BF"/>
            </w:tcBorders>
          </w:tcPr>
          <w:p w14:paraId="068839F5" w14:textId="77777777" w:rsidR="005B476F" w:rsidRDefault="005B476F" w:rsidP="005B476F"/>
        </w:tc>
        <w:tc>
          <w:tcPr>
            <w:tcW w:w="1311" w:type="pct"/>
            <w:gridSpan w:val="3"/>
            <w:tcBorders>
              <w:top w:val="single" w:sz="8" w:space="0" w:color="BFBFBF" w:themeColor="background1" w:themeShade="BF"/>
            </w:tcBorders>
          </w:tcPr>
          <w:p w14:paraId="33241537" w14:textId="77777777" w:rsidR="005B476F" w:rsidRDefault="005B476F" w:rsidP="005B476F"/>
        </w:tc>
        <w:tc>
          <w:tcPr>
            <w:tcW w:w="1163" w:type="pct"/>
            <w:gridSpan w:val="3"/>
            <w:tcBorders>
              <w:top w:val="single" w:sz="8" w:space="0" w:color="BFBFBF" w:themeColor="background1" w:themeShade="BF"/>
            </w:tcBorders>
          </w:tcPr>
          <w:p w14:paraId="0A4EB514" w14:textId="77777777" w:rsidR="005B476F" w:rsidRDefault="005B476F" w:rsidP="005B476F"/>
        </w:tc>
      </w:tr>
    </w:tbl>
    <w:p w14:paraId="6D4AB7B7" w14:textId="5FDA9CEC" w:rsidR="00B7273E" w:rsidRDefault="00B7273E" w:rsidP="00315E53"/>
    <w:p w14:paraId="60C2EA77" w14:textId="77777777" w:rsidR="00B7273E" w:rsidRDefault="00B7273E">
      <w:r>
        <w:br w:type="page"/>
      </w:r>
    </w:p>
    <w:p w14:paraId="19366C75" w14:textId="408BEE10" w:rsidR="00B7273E" w:rsidRDefault="00B7273E" w:rsidP="00B7273E">
      <w:pPr>
        <w:rPr>
          <w:color w:val="auto"/>
          <w:sz w:val="48"/>
          <w:szCs w:val="48"/>
        </w:rPr>
      </w:pPr>
      <w:r w:rsidRPr="00B7273E">
        <w:rPr>
          <w:color w:val="auto"/>
          <w:sz w:val="48"/>
          <w:szCs w:val="48"/>
        </w:rPr>
        <w:lastRenderedPageBreak/>
        <w:t>Goals to Learn in the company during the OJT Process</w:t>
      </w:r>
    </w:p>
    <w:p w14:paraId="5338BBCB" w14:textId="42894EBC" w:rsidR="00B7273E" w:rsidRDefault="00B7273E" w:rsidP="00B7273E">
      <w:pPr>
        <w:jc w:val="center"/>
        <w:rPr>
          <w:color w:val="auto"/>
          <w:sz w:val="48"/>
          <w:szCs w:val="48"/>
        </w:rPr>
      </w:pPr>
    </w:p>
    <w:p w14:paraId="47E49581" w14:textId="660AF4DF" w:rsidR="00B7273E" w:rsidRPr="001969B7" w:rsidRDefault="00B7273E" w:rsidP="001969B7">
      <w:pPr>
        <w:pStyle w:val="ListParagraph"/>
        <w:numPr>
          <w:ilvl w:val="0"/>
          <w:numId w:val="1"/>
        </w:numPr>
        <w:rPr>
          <w:color w:val="auto"/>
          <w:sz w:val="32"/>
          <w:szCs w:val="32"/>
        </w:rPr>
      </w:pPr>
      <w:r w:rsidRPr="001969B7">
        <w:rPr>
          <w:color w:val="auto"/>
          <w:sz w:val="32"/>
          <w:szCs w:val="32"/>
        </w:rPr>
        <w:t>Learn best practices for writing clean, efficient, and secure backend code.</w:t>
      </w:r>
    </w:p>
    <w:p w14:paraId="376CAE3F" w14:textId="77777777" w:rsidR="00B7273E" w:rsidRPr="00B7273E" w:rsidRDefault="00B7273E" w:rsidP="00B7273E">
      <w:pPr>
        <w:rPr>
          <w:color w:val="auto"/>
          <w:sz w:val="32"/>
          <w:szCs w:val="32"/>
        </w:rPr>
      </w:pPr>
    </w:p>
    <w:p w14:paraId="27484AC2" w14:textId="4AF9A76C" w:rsidR="00B7273E" w:rsidRPr="001969B7" w:rsidRDefault="00B7273E" w:rsidP="001969B7">
      <w:pPr>
        <w:pStyle w:val="ListParagraph"/>
        <w:numPr>
          <w:ilvl w:val="0"/>
          <w:numId w:val="1"/>
        </w:numPr>
        <w:rPr>
          <w:color w:val="auto"/>
          <w:sz w:val="32"/>
          <w:szCs w:val="32"/>
        </w:rPr>
      </w:pPr>
      <w:r w:rsidRPr="001969B7">
        <w:rPr>
          <w:color w:val="auto"/>
          <w:sz w:val="32"/>
          <w:szCs w:val="32"/>
        </w:rPr>
        <w:t>Gain hands-on experience in API development and integration.</w:t>
      </w:r>
    </w:p>
    <w:p w14:paraId="3EF7188E" w14:textId="77777777" w:rsidR="00B7273E" w:rsidRPr="00B7273E" w:rsidRDefault="00B7273E" w:rsidP="00B7273E">
      <w:pPr>
        <w:rPr>
          <w:color w:val="auto"/>
          <w:sz w:val="32"/>
          <w:szCs w:val="32"/>
        </w:rPr>
      </w:pPr>
    </w:p>
    <w:p w14:paraId="1B68C69A" w14:textId="7EC0A6AB" w:rsidR="00B7273E" w:rsidRPr="001969B7" w:rsidRDefault="00B7273E" w:rsidP="001969B7">
      <w:pPr>
        <w:pStyle w:val="ListParagraph"/>
        <w:numPr>
          <w:ilvl w:val="0"/>
          <w:numId w:val="1"/>
        </w:numPr>
        <w:rPr>
          <w:color w:val="auto"/>
          <w:sz w:val="32"/>
          <w:szCs w:val="32"/>
        </w:rPr>
      </w:pPr>
      <w:r w:rsidRPr="001969B7">
        <w:rPr>
          <w:color w:val="auto"/>
          <w:sz w:val="32"/>
          <w:szCs w:val="32"/>
        </w:rPr>
        <w:t>Enhance my proficiency in backend frameworks and database management.</w:t>
      </w:r>
    </w:p>
    <w:p w14:paraId="4DB56A2A" w14:textId="77777777" w:rsidR="00B7273E" w:rsidRPr="00B7273E" w:rsidRDefault="00B7273E" w:rsidP="00B7273E">
      <w:pPr>
        <w:rPr>
          <w:color w:val="auto"/>
          <w:sz w:val="32"/>
          <w:szCs w:val="32"/>
        </w:rPr>
      </w:pPr>
    </w:p>
    <w:p w14:paraId="1D97B86C" w14:textId="13F51FFA" w:rsidR="00B7273E" w:rsidRPr="001969B7" w:rsidRDefault="00B7273E" w:rsidP="001969B7">
      <w:pPr>
        <w:pStyle w:val="ListParagraph"/>
        <w:numPr>
          <w:ilvl w:val="0"/>
          <w:numId w:val="1"/>
        </w:numPr>
        <w:rPr>
          <w:color w:val="auto"/>
          <w:sz w:val="32"/>
          <w:szCs w:val="32"/>
        </w:rPr>
      </w:pPr>
      <w:r w:rsidRPr="001969B7">
        <w:rPr>
          <w:color w:val="auto"/>
          <w:sz w:val="32"/>
          <w:szCs w:val="32"/>
        </w:rPr>
        <w:t>Develop better communication skills for effective collaboration with teams.</w:t>
      </w:r>
    </w:p>
    <w:p w14:paraId="6B24E1D0" w14:textId="77777777" w:rsidR="00B7273E" w:rsidRPr="00B7273E" w:rsidRDefault="00B7273E" w:rsidP="00B7273E">
      <w:pPr>
        <w:rPr>
          <w:color w:val="auto"/>
          <w:sz w:val="32"/>
          <w:szCs w:val="32"/>
        </w:rPr>
      </w:pPr>
    </w:p>
    <w:p w14:paraId="608ABCBB" w14:textId="57C66876" w:rsidR="00B7273E" w:rsidRPr="001969B7" w:rsidRDefault="00B7273E" w:rsidP="001969B7">
      <w:pPr>
        <w:pStyle w:val="ListParagraph"/>
        <w:numPr>
          <w:ilvl w:val="0"/>
          <w:numId w:val="1"/>
        </w:numPr>
        <w:rPr>
          <w:color w:val="auto"/>
          <w:sz w:val="32"/>
          <w:szCs w:val="32"/>
        </w:rPr>
      </w:pPr>
      <w:r w:rsidRPr="001969B7">
        <w:rPr>
          <w:color w:val="auto"/>
          <w:sz w:val="32"/>
          <w:szCs w:val="32"/>
        </w:rPr>
        <w:t>Strengthen my time management to handle multiple tasks and meet deadlines efficiently.</w:t>
      </w:r>
    </w:p>
    <w:p w14:paraId="21AB7ED0" w14:textId="77777777" w:rsidR="00B7273E" w:rsidRPr="00B7273E" w:rsidRDefault="00B7273E" w:rsidP="00B7273E">
      <w:pPr>
        <w:rPr>
          <w:color w:val="auto"/>
          <w:sz w:val="32"/>
          <w:szCs w:val="32"/>
        </w:rPr>
      </w:pPr>
    </w:p>
    <w:p w14:paraId="4577464C" w14:textId="6C1628C5" w:rsidR="00B7273E" w:rsidRPr="001969B7" w:rsidRDefault="00B7273E" w:rsidP="001969B7">
      <w:pPr>
        <w:pStyle w:val="ListParagraph"/>
        <w:numPr>
          <w:ilvl w:val="0"/>
          <w:numId w:val="1"/>
        </w:numPr>
        <w:rPr>
          <w:color w:val="auto"/>
          <w:sz w:val="32"/>
          <w:szCs w:val="32"/>
        </w:rPr>
      </w:pPr>
      <w:r w:rsidRPr="001969B7">
        <w:rPr>
          <w:color w:val="auto"/>
          <w:sz w:val="32"/>
          <w:szCs w:val="32"/>
        </w:rPr>
        <w:t>Improve my problem-solving abilities by analyzing and resolving real-world technical</w:t>
      </w:r>
      <w:r w:rsidR="001969B7">
        <w:rPr>
          <w:color w:val="auto"/>
          <w:sz w:val="32"/>
          <w:szCs w:val="32"/>
        </w:rPr>
        <w:t xml:space="preserve"> </w:t>
      </w:r>
      <w:r w:rsidRPr="001969B7">
        <w:rPr>
          <w:color w:val="auto"/>
          <w:sz w:val="32"/>
          <w:szCs w:val="32"/>
        </w:rPr>
        <w:t>challenges.</w:t>
      </w:r>
    </w:p>
    <w:p w14:paraId="0DBB202B" w14:textId="77777777" w:rsidR="00B7273E" w:rsidRPr="00B7273E" w:rsidRDefault="00B7273E" w:rsidP="00B7273E">
      <w:pPr>
        <w:rPr>
          <w:color w:val="auto"/>
          <w:sz w:val="32"/>
          <w:szCs w:val="32"/>
        </w:rPr>
      </w:pPr>
    </w:p>
    <w:p w14:paraId="289E6308" w14:textId="573104E8" w:rsidR="00B7273E" w:rsidRPr="001969B7" w:rsidRDefault="00B7273E" w:rsidP="001969B7">
      <w:pPr>
        <w:pStyle w:val="ListParagraph"/>
        <w:numPr>
          <w:ilvl w:val="0"/>
          <w:numId w:val="1"/>
        </w:numPr>
        <w:rPr>
          <w:color w:val="auto"/>
          <w:sz w:val="32"/>
          <w:szCs w:val="32"/>
        </w:rPr>
      </w:pPr>
      <w:r w:rsidRPr="001969B7">
        <w:rPr>
          <w:color w:val="auto"/>
          <w:sz w:val="32"/>
          <w:szCs w:val="32"/>
        </w:rPr>
        <w:t>Understand the industry, including best practices for approaching and solving problems.</w:t>
      </w:r>
    </w:p>
    <w:sectPr w:rsidR="00B7273E" w:rsidRPr="001969B7" w:rsidSect="00347906">
      <w:pgSz w:w="15840" w:h="12240" w:orient="landscape" w:code="1"/>
      <w:pgMar w:top="504" w:right="720" w:bottom="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65291" w14:textId="77777777" w:rsidR="004D56F7" w:rsidRDefault="004D56F7">
      <w:pPr>
        <w:spacing w:before="0" w:after="0"/>
      </w:pPr>
      <w:r>
        <w:separator/>
      </w:r>
    </w:p>
  </w:endnote>
  <w:endnote w:type="continuationSeparator" w:id="0">
    <w:p w14:paraId="7864C1A2" w14:textId="77777777" w:rsidR="004D56F7" w:rsidRDefault="004D56F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E7A20" w14:textId="77777777" w:rsidR="004D56F7" w:rsidRDefault="004D56F7">
      <w:pPr>
        <w:spacing w:before="0" w:after="0"/>
      </w:pPr>
      <w:r>
        <w:separator/>
      </w:r>
    </w:p>
  </w:footnote>
  <w:footnote w:type="continuationSeparator" w:id="0">
    <w:p w14:paraId="62EFEEC7" w14:textId="77777777" w:rsidR="004D56F7" w:rsidRDefault="004D56F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014DA"/>
    <w:multiLevelType w:val="hybridMultilevel"/>
    <w:tmpl w:val="4260E2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7003A"/>
    <w:multiLevelType w:val="hybridMultilevel"/>
    <w:tmpl w:val="8344415E"/>
    <w:lvl w:ilvl="0" w:tplc="830604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996391">
    <w:abstractNumId w:val="0"/>
  </w:num>
  <w:num w:numId="2" w16cid:durableId="442263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1/31/2021"/>
    <w:docVar w:name="MonthStart" w:val="1/1/2021"/>
  </w:docVars>
  <w:rsids>
    <w:rsidRoot w:val="009A10CD"/>
    <w:rsid w:val="0000278C"/>
    <w:rsid w:val="00013808"/>
    <w:rsid w:val="00053E1F"/>
    <w:rsid w:val="000634C9"/>
    <w:rsid w:val="00063772"/>
    <w:rsid w:val="000671AB"/>
    <w:rsid w:val="000811D6"/>
    <w:rsid w:val="00095265"/>
    <w:rsid w:val="000E7125"/>
    <w:rsid w:val="0016297B"/>
    <w:rsid w:val="0017158B"/>
    <w:rsid w:val="00174DB7"/>
    <w:rsid w:val="00182FDF"/>
    <w:rsid w:val="001969B7"/>
    <w:rsid w:val="001F7EB1"/>
    <w:rsid w:val="00215E8D"/>
    <w:rsid w:val="00226000"/>
    <w:rsid w:val="00235AC4"/>
    <w:rsid w:val="0024454A"/>
    <w:rsid w:val="0024468D"/>
    <w:rsid w:val="002B5449"/>
    <w:rsid w:val="002D637E"/>
    <w:rsid w:val="002E514F"/>
    <w:rsid w:val="002F6A2E"/>
    <w:rsid w:val="00315E53"/>
    <w:rsid w:val="00345DC9"/>
    <w:rsid w:val="00347906"/>
    <w:rsid w:val="00362C98"/>
    <w:rsid w:val="00391BA6"/>
    <w:rsid w:val="00392CE9"/>
    <w:rsid w:val="003C2EF9"/>
    <w:rsid w:val="004128EA"/>
    <w:rsid w:val="0041447B"/>
    <w:rsid w:val="0042216A"/>
    <w:rsid w:val="00441C23"/>
    <w:rsid w:val="00460986"/>
    <w:rsid w:val="00462FA6"/>
    <w:rsid w:val="004653A0"/>
    <w:rsid w:val="00494AFE"/>
    <w:rsid w:val="004D56F7"/>
    <w:rsid w:val="004D589B"/>
    <w:rsid w:val="004E1311"/>
    <w:rsid w:val="004F670E"/>
    <w:rsid w:val="00510669"/>
    <w:rsid w:val="00544B65"/>
    <w:rsid w:val="00546E5E"/>
    <w:rsid w:val="005B0009"/>
    <w:rsid w:val="005B476F"/>
    <w:rsid w:val="005B4B49"/>
    <w:rsid w:val="005E0E32"/>
    <w:rsid w:val="005F103F"/>
    <w:rsid w:val="0065431C"/>
    <w:rsid w:val="00664E0B"/>
    <w:rsid w:val="0068377B"/>
    <w:rsid w:val="006F5A42"/>
    <w:rsid w:val="00712531"/>
    <w:rsid w:val="00713CD2"/>
    <w:rsid w:val="00716160"/>
    <w:rsid w:val="00731A18"/>
    <w:rsid w:val="00733273"/>
    <w:rsid w:val="0076400B"/>
    <w:rsid w:val="007F2293"/>
    <w:rsid w:val="00837CC1"/>
    <w:rsid w:val="00861C80"/>
    <w:rsid w:val="008764B0"/>
    <w:rsid w:val="00876749"/>
    <w:rsid w:val="008D0A00"/>
    <w:rsid w:val="008E5396"/>
    <w:rsid w:val="00944DAA"/>
    <w:rsid w:val="009715DC"/>
    <w:rsid w:val="009A10CD"/>
    <w:rsid w:val="009A4609"/>
    <w:rsid w:val="009C2537"/>
    <w:rsid w:val="009E7B84"/>
    <w:rsid w:val="009E7EB5"/>
    <w:rsid w:val="009F5B59"/>
    <w:rsid w:val="00A10416"/>
    <w:rsid w:val="00A20EB4"/>
    <w:rsid w:val="00A4405D"/>
    <w:rsid w:val="00A720A6"/>
    <w:rsid w:val="00AB151B"/>
    <w:rsid w:val="00AD76BD"/>
    <w:rsid w:val="00B14B60"/>
    <w:rsid w:val="00B453D6"/>
    <w:rsid w:val="00B7273E"/>
    <w:rsid w:val="00B87D71"/>
    <w:rsid w:val="00BA64FE"/>
    <w:rsid w:val="00C0767A"/>
    <w:rsid w:val="00C25964"/>
    <w:rsid w:val="00C56417"/>
    <w:rsid w:val="00C91CEE"/>
    <w:rsid w:val="00CA4FD5"/>
    <w:rsid w:val="00CC126F"/>
    <w:rsid w:val="00CE2D21"/>
    <w:rsid w:val="00CE742F"/>
    <w:rsid w:val="00D518D0"/>
    <w:rsid w:val="00D6541A"/>
    <w:rsid w:val="00D86997"/>
    <w:rsid w:val="00D87C69"/>
    <w:rsid w:val="00DB2CF0"/>
    <w:rsid w:val="00DB72EF"/>
    <w:rsid w:val="00DF2183"/>
    <w:rsid w:val="00DF7C31"/>
    <w:rsid w:val="00E035C1"/>
    <w:rsid w:val="00E41945"/>
    <w:rsid w:val="00E46D7B"/>
    <w:rsid w:val="00EA463D"/>
    <w:rsid w:val="00EB29B2"/>
    <w:rsid w:val="00EC428B"/>
    <w:rsid w:val="00ED6BB1"/>
    <w:rsid w:val="00EE1F91"/>
    <w:rsid w:val="00F02B4D"/>
    <w:rsid w:val="00F42D5C"/>
    <w:rsid w:val="00F43785"/>
    <w:rsid w:val="00F76613"/>
    <w:rsid w:val="00F837EF"/>
    <w:rsid w:val="00FA3577"/>
    <w:rsid w:val="00FD4A7D"/>
    <w:rsid w:val="48179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B545A8B"/>
  <w15:docId w15:val="{763ECFCA-0B3C-438C-BEA0-EE0FA8C6C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8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8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5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iPriority="8" w:unhideWhenUsed="1" w:qFormat="1"/>
    <w:lsdException w:name="Intense Quote" w:semiHidden="1" w:uiPriority="8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8" w:unhideWhenUsed="1" w:qFormat="1"/>
    <w:lsdException w:name="Intense Emphasis" w:semiHidden="1" w:uiPriority="8" w:unhideWhenUsed="1" w:qFormat="1"/>
    <w:lsdException w:name="Subtle Reference" w:semiHidden="1" w:uiPriority="8" w:unhideWhenUsed="1" w:qFormat="1"/>
    <w:lsdException w:name="Intense Reference" w:semiHidden="1" w:uiPriority="8" w:unhideWhenUsed="1" w:qFormat="1"/>
    <w:lsdException w:name="Book Title" w:semiHidden="1" w:uiPriority="8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AFE"/>
  </w:style>
  <w:style w:type="paragraph" w:styleId="Heading1">
    <w:name w:val="heading 1"/>
    <w:basedOn w:val="Normal"/>
    <w:link w:val="Heading1Char"/>
    <w:uiPriority w:val="9"/>
    <w:qFormat/>
    <w:pPr>
      <w:keepNext/>
      <w:keepLines/>
      <w:outlineLvl w:val="0"/>
    </w:pPr>
    <w:rPr>
      <w:rFonts w:asciiTheme="majorHAnsi" w:hAnsiTheme="majorHAnsi"/>
      <w:b/>
      <w:bCs/>
      <w:caps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3"/>
    <w:qFormat/>
    <w:pPr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tblPr/>
      <w:tcPr>
        <w:shd w:val="clear" w:color="auto" w:fill="5590CC" w:themeFill="text2"/>
      </w:tcPr>
    </w:tblStylePr>
  </w:style>
  <w:style w:type="paragraph" w:customStyle="1" w:styleId="Dates">
    <w:name w:val="Dates"/>
    <w:basedOn w:val="Normal"/>
    <w:uiPriority w:val="4"/>
    <w:qFormat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731A18"/>
    <w:pPr>
      <w:contextualSpacing/>
    </w:pPr>
    <w:rPr>
      <w:rFonts w:asciiTheme="majorHAnsi" w:eastAsiaTheme="majorEastAsia" w:hAnsiTheme="majorHAnsi"/>
      <w:b/>
      <w:color w:val="326BA6" w:themeColor="text2" w:themeShade="BF"/>
      <w:sz w:val="96"/>
      <w:szCs w:val="120"/>
    </w:rPr>
  </w:style>
  <w:style w:type="paragraph" w:customStyle="1" w:styleId="Year">
    <w:name w:val="Year"/>
    <w:basedOn w:val="Normal"/>
    <w:uiPriority w:val="2"/>
    <w:qFormat/>
    <w:rsid w:val="00731A18"/>
    <w:pPr>
      <w:contextualSpacing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pPr>
      <w:spacing w:before="0"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bCs/>
      <w:caps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4AFE"/>
  </w:style>
  <w:style w:type="paragraph" w:styleId="Footer">
    <w:name w:val="footer"/>
    <w:basedOn w:val="Normal"/>
    <w:link w:val="FooterChar"/>
    <w:uiPriority w:val="99"/>
    <w:semiHidden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4AFE"/>
  </w:style>
  <w:style w:type="table" w:styleId="PlainTable4">
    <w:name w:val="Plain Table 4"/>
    <w:basedOn w:val="TableNormal"/>
    <w:uiPriority w:val="99"/>
    <w:rsid w:val="007F2293"/>
    <w:pPr>
      <w:spacing w:after="0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99"/>
    <w:unhideWhenUsed/>
    <w:qFormat/>
    <w:rsid w:val="00B72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3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Horizontal%20calendar%20(Sunday%20star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881D61E0674564A3786E7C8BDB5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A3D95-8EA8-4A02-A360-56EACF810531}"/>
      </w:docPartPr>
      <w:docPartBody>
        <w:p w:rsidR="00A42207" w:rsidRDefault="00BD0D40">
          <w:pPr>
            <w:pStyle w:val="E9881D61E0674564A3786E7C8BDB5435"/>
          </w:pPr>
          <w:r>
            <w:t>Sunday</w:t>
          </w:r>
        </w:p>
      </w:docPartBody>
    </w:docPart>
    <w:docPart>
      <w:docPartPr>
        <w:name w:val="C5EEFC27769A4BAF83CDCEFEB7DDE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D108E-9094-460E-AC93-37BA192D87E0}"/>
      </w:docPartPr>
      <w:docPartBody>
        <w:p w:rsidR="00A42207" w:rsidRDefault="00BD0D40">
          <w:pPr>
            <w:pStyle w:val="C5EEFC27769A4BAF83CDCEFEB7DDEFEF"/>
          </w:pPr>
          <w:r>
            <w:t>Monday</w:t>
          </w:r>
        </w:p>
      </w:docPartBody>
    </w:docPart>
    <w:docPart>
      <w:docPartPr>
        <w:name w:val="4C64B2013DCB4DA79561061E1A6EC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18756-163C-49DE-948F-7FA7035E9C9F}"/>
      </w:docPartPr>
      <w:docPartBody>
        <w:p w:rsidR="00A42207" w:rsidRDefault="00BD0D40">
          <w:pPr>
            <w:pStyle w:val="4C64B2013DCB4DA79561061E1A6EC00A"/>
          </w:pPr>
          <w:r>
            <w:t>Tuesday</w:t>
          </w:r>
        </w:p>
      </w:docPartBody>
    </w:docPart>
    <w:docPart>
      <w:docPartPr>
        <w:name w:val="F9379866FD544D8EB9047C1CB6965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313D6-D7CE-4936-91E5-CB967E393459}"/>
      </w:docPartPr>
      <w:docPartBody>
        <w:p w:rsidR="00A42207" w:rsidRDefault="00BD0D40">
          <w:pPr>
            <w:pStyle w:val="F9379866FD544D8EB9047C1CB6965732"/>
          </w:pPr>
          <w:r>
            <w:t>Wednesday</w:t>
          </w:r>
        </w:p>
      </w:docPartBody>
    </w:docPart>
    <w:docPart>
      <w:docPartPr>
        <w:name w:val="7C4D36D502904113953631BD40877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7E229-7673-4AC3-849D-6E0FE0B75AF0}"/>
      </w:docPartPr>
      <w:docPartBody>
        <w:p w:rsidR="00A42207" w:rsidRDefault="00BD0D40">
          <w:pPr>
            <w:pStyle w:val="7C4D36D502904113953631BD40877E80"/>
          </w:pPr>
          <w:r>
            <w:t>Thursday</w:t>
          </w:r>
        </w:p>
      </w:docPartBody>
    </w:docPart>
    <w:docPart>
      <w:docPartPr>
        <w:name w:val="60A45ED2C33C4DE495F03078BC5A8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5539C-B48A-4687-BBC4-ACD51B98D06E}"/>
      </w:docPartPr>
      <w:docPartBody>
        <w:p w:rsidR="00A42207" w:rsidRDefault="00BD0D40">
          <w:pPr>
            <w:pStyle w:val="60A45ED2C33C4DE495F03078BC5A8B01"/>
          </w:pPr>
          <w:r>
            <w:t>Friday</w:t>
          </w:r>
        </w:p>
      </w:docPartBody>
    </w:docPart>
    <w:docPart>
      <w:docPartPr>
        <w:name w:val="9C34F21887594E09898F21A41A5A5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9A8BA-98A8-4165-B4EC-D46D358EBB53}"/>
      </w:docPartPr>
      <w:docPartBody>
        <w:p w:rsidR="00A42207" w:rsidRDefault="00BD0D40">
          <w:pPr>
            <w:pStyle w:val="9C34F21887594E09898F21A41A5A512B"/>
          </w:pPr>
          <w:r>
            <w:t>Saturday</w:t>
          </w:r>
        </w:p>
      </w:docPartBody>
    </w:docPart>
    <w:docPart>
      <w:docPartPr>
        <w:name w:val="A8272D24A81C4720987E944CC8E4A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FE4AE-7E3F-4473-AED3-6340A190325D}"/>
      </w:docPartPr>
      <w:docPartBody>
        <w:p w:rsidR="00A42207" w:rsidRDefault="00BD0D40">
          <w:pPr>
            <w:pStyle w:val="A8272D24A81C4720987E944CC8E4AE65"/>
          </w:pPr>
          <w:r>
            <w:t>Sunday</w:t>
          </w:r>
        </w:p>
      </w:docPartBody>
    </w:docPart>
    <w:docPart>
      <w:docPartPr>
        <w:name w:val="A97BACE1A8F148158388FF5531B80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F7A73-EE66-4177-BB31-53CB378F5F31}"/>
      </w:docPartPr>
      <w:docPartBody>
        <w:p w:rsidR="00A42207" w:rsidRDefault="00BD0D40">
          <w:pPr>
            <w:pStyle w:val="A97BACE1A8F148158388FF5531B80ED6"/>
          </w:pPr>
          <w:r>
            <w:t>Monday</w:t>
          </w:r>
        </w:p>
      </w:docPartBody>
    </w:docPart>
    <w:docPart>
      <w:docPartPr>
        <w:name w:val="3E0E17879FFC44719D7D1E340CACB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2038C-E541-48DD-990B-157E3FADF29A}"/>
      </w:docPartPr>
      <w:docPartBody>
        <w:p w:rsidR="00A42207" w:rsidRDefault="00BD0D40">
          <w:pPr>
            <w:pStyle w:val="3E0E17879FFC44719D7D1E340CACBAF4"/>
          </w:pPr>
          <w:r>
            <w:t>Tuesday</w:t>
          </w:r>
        </w:p>
      </w:docPartBody>
    </w:docPart>
    <w:docPart>
      <w:docPartPr>
        <w:name w:val="69D59179E593470B9B5F87A90CB38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FE922-7883-463D-9B6C-358C2F39A314}"/>
      </w:docPartPr>
      <w:docPartBody>
        <w:p w:rsidR="00A42207" w:rsidRDefault="00BD0D40">
          <w:pPr>
            <w:pStyle w:val="69D59179E593470B9B5F87A90CB38124"/>
          </w:pPr>
          <w:r>
            <w:t>Wednesday</w:t>
          </w:r>
        </w:p>
      </w:docPartBody>
    </w:docPart>
    <w:docPart>
      <w:docPartPr>
        <w:name w:val="95A440BB77354C6C911EE9A981F5F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A54B5-CAA1-48AA-98E3-C8A93B8FF5BC}"/>
      </w:docPartPr>
      <w:docPartBody>
        <w:p w:rsidR="00A42207" w:rsidRDefault="00BD0D40">
          <w:pPr>
            <w:pStyle w:val="95A440BB77354C6C911EE9A981F5F922"/>
          </w:pPr>
          <w:r>
            <w:t>Thursday</w:t>
          </w:r>
        </w:p>
      </w:docPartBody>
    </w:docPart>
    <w:docPart>
      <w:docPartPr>
        <w:name w:val="0EA2D28922064A7596EDE45DCCC30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39C2E-5B34-4984-8F0D-D0A63E093246}"/>
      </w:docPartPr>
      <w:docPartBody>
        <w:p w:rsidR="00A42207" w:rsidRDefault="00BD0D40">
          <w:pPr>
            <w:pStyle w:val="0EA2D28922064A7596EDE45DCCC3083B"/>
          </w:pPr>
          <w:r>
            <w:t>Friday</w:t>
          </w:r>
        </w:p>
      </w:docPartBody>
    </w:docPart>
    <w:docPart>
      <w:docPartPr>
        <w:name w:val="BCD2CACCFF514B1894B9545C972C9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6CE05-22BA-429F-A513-CCEA56FB72FF}"/>
      </w:docPartPr>
      <w:docPartBody>
        <w:p w:rsidR="00A42207" w:rsidRDefault="00BD0D40">
          <w:pPr>
            <w:pStyle w:val="BCD2CACCFF514B1894B9545C972C9484"/>
          </w:pPr>
          <w:r>
            <w:t>Saturday</w:t>
          </w:r>
        </w:p>
      </w:docPartBody>
    </w:docPart>
    <w:docPart>
      <w:docPartPr>
        <w:name w:val="9213F419160E4EEB86C65A5895475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42348-84C4-4320-A758-79DC997095D4}"/>
      </w:docPartPr>
      <w:docPartBody>
        <w:p w:rsidR="00A42207" w:rsidRDefault="00BD0D40">
          <w:pPr>
            <w:pStyle w:val="9213F419160E4EEB86C65A5895475BCF"/>
          </w:pPr>
          <w:r>
            <w:t>Sunday</w:t>
          </w:r>
        </w:p>
      </w:docPartBody>
    </w:docPart>
    <w:docPart>
      <w:docPartPr>
        <w:name w:val="E29296E8F43843279FACBD0244F41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6490D-2C95-4E73-91F2-5B3346276855}"/>
      </w:docPartPr>
      <w:docPartBody>
        <w:p w:rsidR="00A42207" w:rsidRDefault="00BD0D40">
          <w:pPr>
            <w:pStyle w:val="E29296E8F43843279FACBD0244F411A9"/>
          </w:pPr>
          <w:r>
            <w:t>Monday</w:t>
          </w:r>
        </w:p>
      </w:docPartBody>
    </w:docPart>
    <w:docPart>
      <w:docPartPr>
        <w:name w:val="748C9ACC403E46248821A98B6367D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59A9B-0FA7-45D0-B323-56471B3AA32A}"/>
      </w:docPartPr>
      <w:docPartBody>
        <w:p w:rsidR="00A42207" w:rsidRDefault="00BD0D40">
          <w:pPr>
            <w:pStyle w:val="748C9ACC403E46248821A98B6367DDD3"/>
          </w:pPr>
          <w:r>
            <w:t>Tuesday</w:t>
          </w:r>
        </w:p>
      </w:docPartBody>
    </w:docPart>
    <w:docPart>
      <w:docPartPr>
        <w:name w:val="F3C83FBC9C464C98AE9089F11E9D5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8EC5D-CF71-4202-A37A-ABB023C548E7}"/>
      </w:docPartPr>
      <w:docPartBody>
        <w:p w:rsidR="00A42207" w:rsidRDefault="00BD0D40">
          <w:pPr>
            <w:pStyle w:val="F3C83FBC9C464C98AE9089F11E9D59C5"/>
          </w:pPr>
          <w:r>
            <w:t>Wednesday</w:t>
          </w:r>
        </w:p>
      </w:docPartBody>
    </w:docPart>
    <w:docPart>
      <w:docPartPr>
        <w:name w:val="2E8CA089A663404989DF521EB2CA0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2E7DB-4F24-41F0-B258-A58C85E71B7B}"/>
      </w:docPartPr>
      <w:docPartBody>
        <w:p w:rsidR="00A42207" w:rsidRDefault="00BD0D40">
          <w:pPr>
            <w:pStyle w:val="2E8CA089A663404989DF521EB2CA06A3"/>
          </w:pPr>
          <w:r>
            <w:t>Thursday</w:t>
          </w:r>
        </w:p>
      </w:docPartBody>
    </w:docPart>
    <w:docPart>
      <w:docPartPr>
        <w:name w:val="43723BE5FD2648CCB75579D3EBFB8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7CEB8-BAF3-44B6-8FAF-BE7BD3489610}"/>
      </w:docPartPr>
      <w:docPartBody>
        <w:p w:rsidR="00A42207" w:rsidRDefault="00BD0D40">
          <w:pPr>
            <w:pStyle w:val="43723BE5FD2648CCB75579D3EBFB8FE8"/>
          </w:pPr>
          <w:r>
            <w:t>Friday</w:t>
          </w:r>
        </w:p>
      </w:docPartBody>
    </w:docPart>
    <w:docPart>
      <w:docPartPr>
        <w:name w:val="00CD9209EA394F5D81F5341831260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E7830-70EC-4DA0-A12C-DC8D119A64C6}"/>
      </w:docPartPr>
      <w:docPartBody>
        <w:p w:rsidR="00A42207" w:rsidRDefault="00BD0D40">
          <w:pPr>
            <w:pStyle w:val="00CD9209EA394F5D81F534183126005E"/>
          </w:pPr>
          <w:r>
            <w:t>Saturday</w:t>
          </w:r>
        </w:p>
      </w:docPartBody>
    </w:docPart>
    <w:docPart>
      <w:docPartPr>
        <w:name w:val="AE2FA8DFCD1449CB9954A9EC338D0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D8A4B-B783-4CF4-A24F-68B3BF60456C}"/>
      </w:docPartPr>
      <w:docPartBody>
        <w:p w:rsidR="00A42207" w:rsidRDefault="00CB4BEA" w:rsidP="00CB4BEA">
          <w:pPr>
            <w:pStyle w:val="AE2FA8DFCD1449CB9954A9EC338D0DF7"/>
          </w:pPr>
          <w:r>
            <w:t>Sunday</w:t>
          </w:r>
        </w:p>
      </w:docPartBody>
    </w:docPart>
    <w:docPart>
      <w:docPartPr>
        <w:name w:val="108D290F8BB44B0F97114AD417F90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4FBD3-8557-4393-AAF2-3DD096D1751D}"/>
      </w:docPartPr>
      <w:docPartBody>
        <w:p w:rsidR="00A42207" w:rsidRDefault="00CB4BEA" w:rsidP="00CB4BEA">
          <w:pPr>
            <w:pStyle w:val="108D290F8BB44B0F97114AD417F90471"/>
          </w:pPr>
          <w:r>
            <w:t>Monday</w:t>
          </w:r>
        </w:p>
      </w:docPartBody>
    </w:docPart>
    <w:docPart>
      <w:docPartPr>
        <w:name w:val="175F31A3E886443E8C0EEBA6645F6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E77C3-6B8F-46A5-93CA-ADD3E01A5EF7}"/>
      </w:docPartPr>
      <w:docPartBody>
        <w:p w:rsidR="00A42207" w:rsidRDefault="00CB4BEA" w:rsidP="00CB4BEA">
          <w:pPr>
            <w:pStyle w:val="175F31A3E886443E8C0EEBA6645F6D91"/>
          </w:pPr>
          <w:r>
            <w:t>Tuesday</w:t>
          </w:r>
        </w:p>
      </w:docPartBody>
    </w:docPart>
    <w:docPart>
      <w:docPartPr>
        <w:name w:val="B862B31824DA4719AAC3BC0196FDB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63D6-8867-4B5E-BF0C-9CFC0744325F}"/>
      </w:docPartPr>
      <w:docPartBody>
        <w:p w:rsidR="00A42207" w:rsidRDefault="00CB4BEA" w:rsidP="00CB4BEA">
          <w:pPr>
            <w:pStyle w:val="B862B31824DA4719AAC3BC0196FDBEE8"/>
          </w:pPr>
          <w:r>
            <w:t>Wednesday</w:t>
          </w:r>
        </w:p>
      </w:docPartBody>
    </w:docPart>
    <w:docPart>
      <w:docPartPr>
        <w:name w:val="F4026FE12AFB4D85A92CF2BC94E49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A0510-C7C2-47D7-A113-EF76C9991EFB}"/>
      </w:docPartPr>
      <w:docPartBody>
        <w:p w:rsidR="00A42207" w:rsidRDefault="00CB4BEA" w:rsidP="00CB4BEA">
          <w:pPr>
            <w:pStyle w:val="F4026FE12AFB4D85A92CF2BC94E49BBC"/>
          </w:pPr>
          <w:r>
            <w:t>Thursday</w:t>
          </w:r>
        </w:p>
      </w:docPartBody>
    </w:docPart>
    <w:docPart>
      <w:docPartPr>
        <w:name w:val="22DF08B15AC94153991132720A7D5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9A7E7-FE07-4082-93A9-102D9F004A9D}"/>
      </w:docPartPr>
      <w:docPartBody>
        <w:p w:rsidR="00A42207" w:rsidRDefault="00CB4BEA" w:rsidP="00CB4BEA">
          <w:pPr>
            <w:pStyle w:val="22DF08B15AC94153991132720A7D5F94"/>
          </w:pPr>
          <w:r>
            <w:t>Friday</w:t>
          </w:r>
        </w:p>
      </w:docPartBody>
    </w:docPart>
    <w:docPart>
      <w:docPartPr>
        <w:name w:val="5A262702525F4C01AFBBD7E3BF7B2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8BBA1-DE0C-451D-B310-A5B3B0C92E5B}"/>
      </w:docPartPr>
      <w:docPartBody>
        <w:p w:rsidR="00A42207" w:rsidRDefault="00CB4BEA" w:rsidP="00CB4BEA">
          <w:pPr>
            <w:pStyle w:val="5A262702525F4C01AFBBD7E3BF7B25D7"/>
          </w:pPr>
          <w:r>
            <w:t>Saturday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EA"/>
    <w:rsid w:val="00646A1F"/>
    <w:rsid w:val="00A42207"/>
    <w:rsid w:val="00BD0D40"/>
    <w:rsid w:val="00CB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881D61E0674564A3786E7C8BDB5435">
    <w:name w:val="E9881D61E0674564A3786E7C8BDB5435"/>
  </w:style>
  <w:style w:type="paragraph" w:customStyle="1" w:styleId="C5EEFC27769A4BAF83CDCEFEB7DDEFEF">
    <w:name w:val="C5EEFC27769A4BAF83CDCEFEB7DDEFEF"/>
  </w:style>
  <w:style w:type="paragraph" w:customStyle="1" w:styleId="4C64B2013DCB4DA79561061E1A6EC00A">
    <w:name w:val="4C64B2013DCB4DA79561061E1A6EC00A"/>
  </w:style>
  <w:style w:type="paragraph" w:customStyle="1" w:styleId="F9379866FD544D8EB9047C1CB6965732">
    <w:name w:val="F9379866FD544D8EB9047C1CB6965732"/>
  </w:style>
  <w:style w:type="paragraph" w:customStyle="1" w:styleId="7C4D36D502904113953631BD40877E80">
    <w:name w:val="7C4D36D502904113953631BD40877E80"/>
  </w:style>
  <w:style w:type="paragraph" w:customStyle="1" w:styleId="60A45ED2C33C4DE495F03078BC5A8B01">
    <w:name w:val="60A45ED2C33C4DE495F03078BC5A8B01"/>
  </w:style>
  <w:style w:type="paragraph" w:customStyle="1" w:styleId="9C34F21887594E09898F21A41A5A512B">
    <w:name w:val="9C34F21887594E09898F21A41A5A512B"/>
  </w:style>
  <w:style w:type="paragraph" w:customStyle="1" w:styleId="A8272D24A81C4720987E944CC8E4AE65">
    <w:name w:val="A8272D24A81C4720987E944CC8E4AE65"/>
  </w:style>
  <w:style w:type="paragraph" w:customStyle="1" w:styleId="A97BACE1A8F148158388FF5531B80ED6">
    <w:name w:val="A97BACE1A8F148158388FF5531B80ED6"/>
  </w:style>
  <w:style w:type="paragraph" w:customStyle="1" w:styleId="3E0E17879FFC44719D7D1E340CACBAF4">
    <w:name w:val="3E0E17879FFC44719D7D1E340CACBAF4"/>
  </w:style>
  <w:style w:type="paragraph" w:customStyle="1" w:styleId="69D59179E593470B9B5F87A90CB38124">
    <w:name w:val="69D59179E593470B9B5F87A90CB38124"/>
  </w:style>
  <w:style w:type="paragraph" w:customStyle="1" w:styleId="95A440BB77354C6C911EE9A981F5F922">
    <w:name w:val="95A440BB77354C6C911EE9A981F5F922"/>
  </w:style>
  <w:style w:type="paragraph" w:customStyle="1" w:styleId="0EA2D28922064A7596EDE45DCCC3083B">
    <w:name w:val="0EA2D28922064A7596EDE45DCCC3083B"/>
  </w:style>
  <w:style w:type="paragraph" w:customStyle="1" w:styleId="BCD2CACCFF514B1894B9545C972C9484">
    <w:name w:val="BCD2CACCFF514B1894B9545C972C9484"/>
  </w:style>
  <w:style w:type="paragraph" w:customStyle="1" w:styleId="9213F419160E4EEB86C65A5895475BCF">
    <w:name w:val="9213F419160E4EEB86C65A5895475BCF"/>
  </w:style>
  <w:style w:type="paragraph" w:customStyle="1" w:styleId="E29296E8F43843279FACBD0244F411A9">
    <w:name w:val="E29296E8F43843279FACBD0244F411A9"/>
  </w:style>
  <w:style w:type="paragraph" w:customStyle="1" w:styleId="748C9ACC403E46248821A98B6367DDD3">
    <w:name w:val="748C9ACC403E46248821A98B6367DDD3"/>
  </w:style>
  <w:style w:type="paragraph" w:customStyle="1" w:styleId="F3C83FBC9C464C98AE9089F11E9D59C5">
    <w:name w:val="F3C83FBC9C464C98AE9089F11E9D59C5"/>
  </w:style>
  <w:style w:type="paragraph" w:customStyle="1" w:styleId="2E8CA089A663404989DF521EB2CA06A3">
    <w:name w:val="2E8CA089A663404989DF521EB2CA06A3"/>
  </w:style>
  <w:style w:type="paragraph" w:customStyle="1" w:styleId="43723BE5FD2648CCB75579D3EBFB8FE8">
    <w:name w:val="43723BE5FD2648CCB75579D3EBFB8FE8"/>
  </w:style>
  <w:style w:type="paragraph" w:customStyle="1" w:styleId="00CD9209EA394F5D81F534183126005E">
    <w:name w:val="00CD9209EA394F5D81F534183126005E"/>
  </w:style>
  <w:style w:type="paragraph" w:customStyle="1" w:styleId="AE2FA8DFCD1449CB9954A9EC338D0DF7">
    <w:name w:val="AE2FA8DFCD1449CB9954A9EC338D0DF7"/>
    <w:rsid w:val="00CB4BEA"/>
  </w:style>
  <w:style w:type="paragraph" w:customStyle="1" w:styleId="108D290F8BB44B0F97114AD417F90471">
    <w:name w:val="108D290F8BB44B0F97114AD417F90471"/>
    <w:rsid w:val="00CB4BEA"/>
  </w:style>
  <w:style w:type="paragraph" w:customStyle="1" w:styleId="175F31A3E886443E8C0EEBA6645F6D91">
    <w:name w:val="175F31A3E886443E8C0EEBA6645F6D91"/>
    <w:rsid w:val="00CB4BEA"/>
  </w:style>
  <w:style w:type="paragraph" w:customStyle="1" w:styleId="B862B31824DA4719AAC3BC0196FDBEE8">
    <w:name w:val="B862B31824DA4719AAC3BC0196FDBEE8"/>
    <w:rsid w:val="00CB4BEA"/>
  </w:style>
  <w:style w:type="paragraph" w:customStyle="1" w:styleId="F4026FE12AFB4D85A92CF2BC94E49BBC">
    <w:name w:val="F4026FE12AFB4D85A92CF2BC94E49BBC"/>
    <w:rsid w:val="00CB4BEA"/>
  </w:style>
  <w:style w:type="paragraph" w:customStyle="1" w:styleId="22DF08B15AC94153991132720A7D5F94">
    <w:name w:val="22DF08B15AC94153991132720A7D5F94"/>
    <w:rsid w:val="00CB4BEA"/>
  </w:style>
  <w:style w:type="paragraph" w:customStyle="1" w:styleId="5A262702525F4C01AFBBD7E3BF7B25D7">
    <w:name w:val="5A262702525F4C01AFBBD7E3BF7B25D7"/>
    <w:rsid w:val="00CB4B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ky">
  <a:themeElements>
    <a:clrScheme name="Calendar">
      <a:dk1>
        <a:sysClr val="windowText" lastClr="000000"/>
      </a:dk1>
      <a:lt1>
        <a:sysClr val="window" lastClr="FFFFFF"/>
      </a:lt1>
      <a:dk2>
        <a:srgbClr val="5590CC"/>
      </a:dk2>
      <a:lt2>
        <a:srgbClr val="F7F7F7"/>
      </a:lt2>
      <a:accent1>
        <a:srgbClr val="073779"/>
      </a:accent1>
      <a:accent2>
        <a:srgbClr val="8FD9FB"/>
      </a:accent2>
      <a:accent3>
        <a:srgbClr val="FFCC00"/>
      </a:accent3>
      <a:accent4>
        <a:srgbClr val="EB6615"/>
      </a:accent4>
      <a:accent5>
        <a:srgbClr val="C76402"/>
      </a:accent5>
      <a:accent6>
        <a:srgbClr val="B523B4"/>
      </a:accent6>
      <a:hlink>
        <a:srgbClr val="FFDE26"/>
      </a:hlink>
      <a:folHlink>
        <a:srgbClr val="DEBE0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ky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Background xmlns="71af3243-3dd4-4a8d-8c0d-dd76da1f02a5">false</Background>
    <Status xmlns="71af3243-3dd4-4a8d-8c0d-dd76da1f02a5">Not started</Status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BF40B-BDDE-43AA-AF71-C11C7B7CCF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A4CA53-7DCA-444A-BA3B-39E2BDA5CFA0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230e9df3-be65-4c73-a93b-d1236ebd677e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3AFF9CC-C508-4D7D-8F12-8AEA99F684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7F3F8B-7E5E-463B-80D8-1B9619DC309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Horizontal calendar (Sunday start).dotx</Template>
  <TotalTime>44</TotalTime>
  <Pages>5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Mark Louie Narvasa</cp:lastModifiedBy>
  <cp:revision>34</cp:revision>
  <dcterms:created xsi:type="dcterms:W3CDTF">2025-02-20T04:40:00Z</dcterms:created>
  <dcterms:modified xsi:type="dcterms:W3CDTF">2025-02-20T08:28:00Z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0x01010079F111ED35F8CC479449609E8A0923A6</vt:lpwstr>
  </property>
</Properties>
</file>